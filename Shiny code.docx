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794D" w14:textId="6EE32087" w:rsidR="00374A7F" w:rsidRDefault="004829B3" w:rsidP="00374A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Group</w:t>
      </w:r>
      <w:r w:rsidR="00374A7F" w:rsidRPr="004F4149">
        <w:rPr>
          <w:rFonts w:ascii="Arial" w:hAnsi="Arial" w:cs="Arial"/>
          <w:sz w:val="32"/>
          <w:szCs w:val="32"/>
        </w:rPr>
        <w:t xml:space="preserve"> </w:t>
      </w:r>
      <w:r w:rsidR="00374A7F">
        <w:rPr>
          <w:rFonts w:ascii="Arial" w:hAnsi="Arial" w:cs="Arial"/>
          <w:sz w:val="32"/>
          <w:szCs w:val="32"/>
        </w:rPr>
        <w:t xml:space="preserve">Assignment – </w:t>
      </w:r>
      <w:r>
        <w:rPr>
          <w:rFonts w:ascii="Arial" w:hAnsi="Arial" w:cs="Arial"/>
          <w:sz w:val="32"/>
          <w:szCs w:val="32"/>
        </w:rPr>
        <w:t>Shiny App</w:t>
      </w:r>
    </w:p>
    <w:p w14:paraId="102277C3" w14:textId="77777777" w:rsidR="00374A7F" w:rsidRPr="004F4149" w:rsidRDefault="00374A7F" w:rsidP="00374A7F">
      <w:pPr>
        <w:rPr>
          <w:rFonts w:ascii="Arial" w:hAnsi="Arial" w:cs="Arial"/>
          <w:sz w:val="32"/>
          <w:szCs w:val="32"/>
        </w:rPr>
      </w:pPr>
    </w:p>
    <w:p w14:paraId="15591FD3" w14:textId="3AC931F3" w:rsidR="00374A7F" w:rsidRPr="00B044F4" w:rsidRDefault="004829B3" w:rsidP="00374A7F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Are you normal?</w:t>
      </w:r>
    </w:p>
    <w:p w14:paraId="1726AD08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41C8DB68" w14:textId="289C9C01" w:rsidR="00374A7F" w:rsidRPr="004F4149" w:rsidRDefault="004829B3" w:rsidP="00374A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 and NLP</w:t>
      </w:r>
      <w:r w:rsidR="00374A7F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DAT-5317</w:t>
      </w:r>
    </w:p>
    <w:p w14:paraId="5195F3E8" w14:textId="77777777" w:rsidR="00374A7F" w:rsidRPr="004F4149" w:rsidRDefault="00374A7F" w:rsidP="00374A7F">
      <w:pPr>
        <w:rPr>
          <w:rFonts w:ascii="Arial" w:hAnsi="Arial" w:cs="Arial"/>
          <w:sz w:val="32"/>
          <w:szCs w:val="32"/>
        </w:rPr>
      </w:pPr>
    </w:p>
    <w:p w14:paraId="00BADDEE" w14:textId="77777777" w:rsidR="00374A7F" w:rsidRPr="004F4149" w:rsidRDefault="00374A7F" w:rsidP="00374A7F">
      <w:pPr>
        <w:tabs>
          <w:tab w:val="left" w:pos="370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BE0B45A" w14:textId="77777777" w:rsidR="00374A7F" w:rsidRPr="004F4149" w:rsidRDefault="00374A7F" w:rsidP="00374A7F">
      <w:pPr>
        <w:rPr>
          <w:rFonts w:ascii="Arial" w:hAnsi="Arial" w:cs="Arial"/>
          <w:sz w:val="32"/>
          <w:szCs w:val="32"/>
        </w:rPr>
      </w:pPr>
    </w:p>
    <w:p w14:paraId="16739FB7" w14:textId="77777777" w:rsidR="00374A7F" w:rsidRPr="004F4149" w:rsidRDefault="00374A7F" w:rsidP="00374A7F">
      <w:pPr>
        <w:rPr>
          <w:rFonts w:ascii="Arial" w:hAnsi="Arial" w:cs="Arial"/>
          <w:sz w:val="32"/>
          <w:szCs w:val="32"/>
        </w:rPr>
      </w:pPr>
    </w:p>
    <w:p w14:paraId="6CC2E53D" w14:textId="08A3F26D" w:rsidR="00374A7F" w:rsidRPr="004F4149" w:rsidRDefault="004829B3" w:rsidP="00374A7F">
      <w:pPr>
        <w:tabs>
          <w:tab w:val="left" w:pos="3826"/>
        </w:tabs>
        <w:rPr>
          <w:rFonts w:ascii="Arial" w:hAnsi="Arial" w:cs="Arial"/>
          <w:sz w:val="32"/>
          <w:szCs w:val="32"/>
        </w:rPr>
      </w:pPr>
      <w:r w:rsidRPr="004F414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27C3B1" wp14:editId="61578989">
            <wp:simplePos x="0" y="0"/>
            <wp:positionH relativeFrom="margin">
              <wp:posOffset>651510</wp:posOffset>
            </wp:positionH>
            <wp:positionV relativeFrom="margin">
              <wp:posOffset>2347713</wp:posOffset>
            </wp:positionV>
            <wp:extent cx="4638040" cy="2743200"/>
            <wp:effectExtent l="0" t="0" r="0" b="0"/>
            <wp:wrapNone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69" b="24984"/>
                    <a:stretch/>
                  </pic:blipFill>
                  <pic:spPr bwMode="auto">
                    <a:xfrm>
                      <a:off x="0" y="0"/>
                      <a:ext cx="4638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A7F">
        <w:rPr>
          <w:rFonts w:ascii="Arial" w:hAnsi="Arial" w:cs="Arial"/>
          <w:sz w:val="32"/>
          <w:szCs w:val="32"/>
        </w:rPr>
        <w:tab/>
      </w:r>
    </w:p>
    <w:p w14:paraId="0BE14EBC" w14:textId="52AFE0E0" w:rsidR="00374A7F" w:rsidRPr="004F4149" w:rsidRDefault="00374A7F" w:rsidP="00374A7F">
      <w:pPr>
        <w:rPr>
          <w:rFonts w:ascii="Arial" w:hAnsi="Arial" w:cs="Arial"/>
          <w:sz w:val="32"/>
          <w:szCs w:val="32"/>
        </w:rPr>
      </w:pPr>
    </w:p>
    <w:p w14:paraId="5D963E03" w14:textId="76CF4556" w:rsidR="00374A7F" w:rsidRPr="004F4149" w:rsidRDefault="00374A7F" w:rsidP="00374A7F">
      <w:pPr>
        <w:rPr>
          <w:rFonts w:ascii="Arial" w:hAnsi="Arial" w:cs="Arial"/>
          <w:sz w:val="32"/>
          <w:szCs w:val="32"/>
        </w:rPr>
      </w:pPr>
    </w:p>
    <w:p w14:paraId="67D5F060" w14:textId="26B3C98C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15737350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091B6EC6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7C7569EF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3F6DE505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75F7B992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3B96FE31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2AA263DC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32DDC265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00775D82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7E4AFC45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1DBCDE2D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71A43425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2695F75E" w14:textId="77777777" w:rsidR="00374A7F" w:rsidRDefault="00374A7F" w:rsidP="00374A7F">
      <w:pPr>
        <w:rPr>
          <w:rFonts w:ascii="Arial" w:hAnsi="Arial" w:cs="Arial"/>
          <w:sz w:val="32"/>
          <w:szCs w:val="32"/>
        </w:rPr>
      </w:pPr>
    </w:p>
    <w:p w14:paraId="623FA897" w14:textId="77777777" w:rsidR="00374A7F" w:rsidRPr="004F4149" w:rsidRDefault="00374A7F" w:rsidP="00374A7F">
      <w:pPr>
        <w:rPr>
          <w:rFonts w:ascii="Arial" w:hAnsi="Arial" w:cs="Arial"/>
          <w:sz w:val="32"/>
          <w:szCs w:val="32"/>
        </w:rPr>
      </w:pPr>
    </w:p>
    <w:p w14:paraId="3F3381B9" w14:textId="4CFC9727" w:rsidR="00374A7F" w:rsidRPr="00402958" w:rsidRDefault="00374A7F" w:rsidP="00374A7F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4F4149">
        <w:rPr>
          <w:rFonts w:ascii="Arial" w:hAnsi="Arial" w:cs="Arial"/>
          <w:b/>
          <w:bCs/>
        </w:rPr>
        <w:t>Professor</w:t>
      </w:r>
      <w:r w:rsidRPr="004F4149">
        <w:rPr>
          <w:rFonts w:ascii="Arial" w:hAnsi="Arial" w:cs="Arial"/>
        </w:rPr>
        <w:br/>
      </w:r>
      <w:r w:rsidR="004829B3">
        <w:rPr>
          <w:rFonts w:ascii="Arial" w:hAnsi="Arial" w:cs="Arial"/>
        </w:rPr>
        <w:t xml:space="preserve">Thomas </w:t>
      </w:r>
      <w:proofErr w:type="spellStart"/>
      <w:r w:rsidR="004829B3">
        <w:rPr>
          <w:rFonts w:ascii="Arial" w:hAnsi="Arial" w:cs="Arial"/>
        </w:rPr>
        <w:t>Kurnicki</w:t>
      </w:r>
      <w:proofErr w:type="spellEnd"/>
    </w:p>
    <w:p w14:paraId="36045A05" w14:textId="77777777" w:rsidR="00374A7F" w:rsidRDefault="00374A7F" w:rsidP="00374A7F">
      <w:pPr>
        <w:tabs>
          <w:tab w:val="left" w:pos="1418"/>
          <w:tab w:val="center" w:pos="3402"/>
          <w:tab w:val="center" w:pos="5954"/>
          <w:tab w:val="right" w:pos="9356"/>
        </w:tabs>
        <w:spacing w:line="276" w:lineRule="auto"/>
        <w:rPr>
          <w:rFonts w:ascii="Arial" w:hAnsi="Arial" w:cs="Arial"/>
          <w:b/>
          <w:bCs/>
        </w:rPr>
      </w:pPr>
    </w:p>
    <w:p w14:paraId="5FFE340D" w14:textId="77777777" w:rsidR="00374A7F" w:rsidRDefault="00374A7F" w:rsidP="00374A7F">
      <w:pPr>
        <w:tabs>
          <w:tab w:val="left" w:pos="1418"/>
          <w:tab w:val="center" w:pos="3402"/>
          <w:tab w:val="center" w:pos="5954"/>
          <w:tab w:val="right" w:pos="9356"/>
        </w:tabs>
        <w:spacing w:line="276" w:lineRule="auto"/>
        <w:rPr>
          <w:rFonts w:ascii="Arial" w:hAnsi="Arial" w:cs="Arial"/>
        </w:rPr>
      </w:pPr>
      <w:r w:rsidRPr="004F4149">
        <w:rPr>
          <w:rFonts w:ascii="Arial" w:hAnsi="Arial" w:cs="Arial"/>
          <w:b/>
          <w:bCs/>
        </w:rPr>
        <w:t>Submitted by</w:t>
      </w:r>
    </w:p>
    <w:p w14:paraId="6760EEAB" w14:textId="77777777" w:rsidR="004829B3" w:rsidRDefault="004829B3" w:rsidP="00374A7F">
      <w:pPr>
        <w:tabs>
          <w:tab w:val="left" w:pos="1418"/>
          <w:tab w:val="center" w:pos="3402"/>
          <w:tab w:val="center" w:pos="5954"/>
          <w:tab w:val="right" w:pos="9356"/>
        </w:tabs>
        <w:spacing w:line="276" w:lineRule="auto"/>
        <w:rPr>
          <w:rFonts w:ascii="Arial" w:hAnsi="Arial" w:cs="Arial"/>
        </w:rPr>
      </w:pPr>
      <w:proofErr w:type="spellStart"/>
      <w:r w:rsidRPr="004829B3">
        <w:rPr>
          <w:rFonts w:ascii="Arial" w:hAnsi="Arial" w:cs="Arial"/>
        </w:rPr>
        <w:t>Yağız</w:t>
      </w:r>
      <w:proofErr w:type="spellEnd"/>
      <w:r w:rsidRPr="004829B3">
        <w:rPr>
          <w:rFonts w:ascii="Arial" w:hAnsi="Arial" w:cs="Arial"/>
        </w:rPr>
        <w:t xml:space="preserve"> </w:t>
      </w:r>
      <w:proofErr w:type="spellStart"/>
      <w:r w:rsidRPr="004829B3">
        <w:rPr>
          <w:rFonts w:ascii="Arial" w:hAnsi="Arial" w:cs="Arial"/>
        </w:rPr>
        <w:t>Yaver</w:t>
      </w:r>
      <w:proofErr w:type="spellEnd"/>
      <w:r w:rsidRPr="004829B3">
        <w:rPr>
          <w:rFonts w:ascii="Arial" w:hAnsi="Arial" w:cs="Arial"/>
        </w:rPr>
        <w:t xml:space="preserve"> </w:t>
      </w:r>
      <w:proofErr w:type="spellStart"/>
      <w:proofErr w:type="gramStart"/>
      <w:r w:rsidRPr="004829B3">
        <w:rPr>
          <w:rFonts w:ascii="Arial" w:hAnsi="Arial" w:cs="Arial"/>
        </w:rPr>
        <w:t>Çiçek</w:t>
      </w:r>
      <w:proofErr w:type="spellEnd"/>
      <w:r>
        <w:rPr>
          <w:rFonts w:ascii="Arial" w:hAnsi="Arial" w:cs="Arial"/>
        </w:rPr>
        <w:t>;</w:t>
      </w:r>
      <w:proofErr w:type="gramEnd"/>
    </w:p>
    <w:p w14:paraId="1C1A98B7" w14:textId="77777777" w:rsidR="004829B3" w:rsidRDefault="004829B3" w:rsidP="00374A7F">
      <w:pPr>
        <w:tabs>
          <w:tab w:val="left" w:pos="1418"/>
          <w:tab w:val="center" w:pos="3402"/>
          <w:tab w:val="center" w:pos="5954"/>
          <w:tab w:val="right" w:pos="9356"/>
        </w:tabs>
        <w:spacing w:line="276" w:lineRule="auto"/>
        <w:rPr>
          <w:rFonts w:ascii="Arial" w:hAnsi="Arial" w:cs="Arial"/>
        </w:rPr>
      </w:pPr>
      <w:r w:rsidRPr="004829B3">
        <w:rPr>
          <w:rFonts w:ascii="Arial" w:hAnsi="Arial" w:cs="Arial"/>
        </w:rPr>
        <w:t xml:space="preserve">Alexander </w:t>
      </w:r>
      <w:proofErr w:type="gramStart"/>
      <w:r w:rsidRPr="004829B3">
        <w:rPr>
          <w:rFonts w:ascii="Arial" w:hAnsi="Arial" w:cs="Arial"/>
        </w:rPr>
        <w:t>Gruber</w:t>
      </w:r>
      <w:r>
        <w:rPr>
          <w:rFonts w:ascii="Arial" w:hAnsi="Arial" w:cs="Arial"/>
        </w:rPr>
        <w:t>;</w:t>
      </w:r>
      <w:proofErr w:type="gramEnd"/>
    </w:p>
    <w:p w14:paraId="440898AD" w14:textId="77777777" w:rsidR="004829B3" w:rsidRDefault="004829B3" w:rsidP="00374A7F">
      <w:pPr>
        <w:tabs>
          <w:tab w:val="left" w:pos="1418"/>
          <w:tab w:val="center" w:pos="3402"/>
          <w:tab w:val="center" w:pos="5954"/>
          <w:tab w:val="right" w:pos="9356"/>
        </w:tabs>
        <w:spacing w:line="276" w:lineRule="auto"/>
        <w:rPr>
          <w:rFonts w:ascii="Arial" w:hAnsi="Arial" w:cs="Arial"/>
        </w:rPr>
      </w:pPr>
      <w:r w:rsidRPr="004829B3">
        <w:rPr>
          <w:rFonts w:ascii="Arial" w:hAnsi="Arial" w:cs="Arial"/>
        </w:rPr>
        <w:t xml:space="preserve">Karen </w:t>
      </w:r>
      <w:proofErr w:type="gramStart"/>
      <w:r w:rsidRPr="004829B3">
        <w:rPr>
          <w:rFonts w:ascii="Arial" w:hAnsi="Arial" w:cs="Arial"/>
        </w:rPr>
        <w:t>Larios</w:t>
      </w:r>
      <w:r>
        <w:rPr>
          <w:rFonts w:ascii="Arial" w:hAnsi="Arial" w:cs="Arial"/>
        </w:rPr>
        <w:t>;</w:t>
      </w:r>
      <w:proofErr w:type="gramEnd"/>
    </w:p>
    <w:p w14:paraId="24FC830F" w14:textId="77777777" w:rsidR="004829B3" w:rsidRDefault="004829B3" w:rsidP="00374A7F">
      <w:pPr>
        <w:tabs>
          <w:tab w:val="left" w:pos="1418"/>
          <w:tab w:val="center" w:pos="3402"/>
          <w:tab w:val="center" w:pos="5954"/>
          <w:tab w:val="right" w:pos="935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Dias </w:t>
      </w:r>
      <w:proofErr w:type="spellStart"/>
      <w:proofErr w:type="gramStart"/>
      <w:r>
        <w:rPr>
          <w:rFonts w:ascii="Arial" w:hAnsi="Arial" w:cs="Arial"/>
        </w:rPr>
        <w:t>Mussayev;</w:t>
      </w:r>
      <w:proofErr w:type="spellEnd"/>
      <w:proofErr w:type="gramEnd"/>
    </w:p>
    <w:p w14:paraId="361FC671" w14:textId="63288829" w:rsidR="00374A7F" w:rsidRPr="004F4149" w:rsidRDefault="00374A7F" w:rsidP="00374A7F">
      <w:pPr>
        <w:tabs>
          <w:tab w:val="left" w:pos="1418"/>
          <w:tab w:val="center" w:pos="3402"/>
          <w:tab w:val="center" w:pos="5954"/>
          <w:tab w:val="right" w:pos="935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Elise Neumann</w:t>
      </w:r>
    </w:p>
    <w:p w14:paraId="7C0CB038" w14:textId="77777777" w:rsidR="00374A7F" w:rsidRDefault="00374A7F" w:rsidP="00374A7F">
      <w:pPr>
        <w:spacing w:line="276" w:lineRule="auto"/>
        <w:rPr>
          <w:rFonts w:ascii="Arial" w:hAnsi="Arial" w:cs="Arial"/>
          <w:b/>
          <w:bCs/>
        </w:rPr>
      </w:pPr>
    </w:p>
    <w:p w14:paraId="79B5EBE0" w14:textId="5E165D27" w:rsidR="00374A7F" w:rsidRDefault="00374A7F" w:rsidP="00374A7F">
      <w:pPr>
        <w:rPr>
          <w:rFonts w:ascii="Arial" w:hAnsi="Arial" w:cs="Arial"/>
        </w:rPr>
      </w:pPr>
      <w:r w:rsidRPr="004F4149">
        <w:rPr>
          <w:rFonts w:ascii="Arial" w:hAnsi="Arial" w:cs="Arial"/>
          <w:b/>
          <w:bCs/>
        </w:rPr>
        <w:t>Date</w:t>
      </w:r>
      <w:r w:rsidRPr="004F4149">
        <w:rPr>
          <w:rFonts w:ascii="Arial" w:hAnsi="Arial" w:cs="Arial"/>
        </w:rPr>
        <w:br/>
      </w:r>
      <w:r w:rsidR="004829B3">
        <w:rPr>
          <w:rFonts w:ascii="Arial" w:hAnsi="Arial" w:cs="Arial"/>
        </w:rPr>
        <w:t>02/15/2021</w:t>
      </w:r>
    </w:p>
    <w:sdt>
      <w:sdtPr>
        <w:id w:val="1649478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D69FFBF" w14:textId="1497EE95" w:rsidR="004829B3" w:rsidRDefault="004829B3">
          <w:pPr>
            <w:pStyle w:val="TOCHeading"/>
          </w:pPr>
          <w:r>
            <w:t>Table of Contents</w:t>
          </w:r>
        </w:p>
        <w:p w14:paraId="625B6854" w14:textId="6E2E4766" w:rsidR="004829B3" w:rsidRDefault="004829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307351" w:history="1">
            <w:r w:rsidRPr="00983959">
              <w:rPr>
                <w:rStyle w:val="Hyperlink"/>
                <w:noProof/>
              </w:rPr>
              <w:t>## Loading all libraries and 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4D55" w14:textId="49CA80DA" w:rsidR="004829B3" w:rsidRDefault="004829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307352" w:history="1">
            <w:r w:rsidRPr="00983959">
              <w:rPr>
                <w:rStyle w:val="Hyperlink"/>
                <w:noProof/>
              </w:rPr>
              <w:t>## Importing all files and consolidating into one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A886" w14:textId="2D99FB08" w:rsidR="004829B3" w:rsidRDefault="004829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307353" w:history="1">
            <w:r w:rsidRPr="00983959">
              <w:rPr>
                <w:rStyle w:val="Hyperlink"/>
                <w:noProof/>
              </w:rPr>
              <w:t>## Calculations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CCB6" w14:textId="3248236A" w:rsidR="004829B3" w:rsidRDefault="004829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307354" w:history="1">
            <w:r w:rsidRPr="00983959">
              <w:rPr>
                <w:rStyle w:val="Hyperlink"/>
                <w:noProof/>
              </w:rPr>
              <w:t>#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2627" w14:textId="1457BA4A" w:rsidR="004829B3" w:rsidRDefault="004829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307355" w:history="1">
            <w:r w:rsidRPr="00983959">
              <w:rPr>
                <w:rStyle w:val="Hyperlink"/>
                <w:noProof/>
              </w:rPr>
              <w:t># tf_idf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7D4F" w14:textId="22100BD7" w:rsidR="004829B3" w:rsidRDefault="004829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307356" w:history="1">
            <w:r w:rsidRPr="00983959">
              <w:rPr>
                <w:rStyle w:val="Hyperlink"/>
                <w:noProof/>
              </w:rPr>
              <w:t># Pair-wide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230E" w14:textId="4BDDA307" w:rsidR="004829B3" w:rsidRDefault="004829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307357" w:history="1">
            <w:r w:rsidRPr="00983959">
              <w:rPr>
                <w:rStyle w:val="Hyperlink"/>
                <w:noProof/>
              </w:rPr>
              <w:t># 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A461" w14:textId="0888C52F" w:rsidR="004829B3" w:rsidRDefault="004829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307358" w:history="1">
            <w:r w:rsidRPr="00983959">
              <w:rPr>
                <w:rStyle w:val="Hyperlink"/>
                <w:noProof/>
              </w:rPr>
              <w:t># 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0456" w14:textId="4F5BCEE3" w:rsidR="004829B3" w:rsidRDefault="004829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307359" w:history="1">
            <w:r w:rsidRPr="00983959">
              <w:rPr>
                <w:rStyle w:val="Hyperlink"/>
                <w:noProof/>
              </w:rPr>
              <w:t>## SHINY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550B" w14:textId="76A3E49F" w:rsidR="004829B3" w:rsidRDefault="004829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307360" w:history="1">
            <w:r w:rsidRPr="00983959">
              <w:rPr>
                <w:rStyle w:val="Hyperlink"/>
                <w:noProof/>
              </w:rPr>
              <w:t>#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8639" w14:textId="456E50EA" w:rsidR="004829B3" w:rsidRDefault="004829B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307361" w:history="1">
            <w:r w:rsidRPr="00983959">
              <w:rPr>
                <w:rStyle w:val="Hyperlink"/>
                <w:noProof/>
              </w:rPr>
              <w:t>#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412A" w14:textId="34230796" w:rsidR="004829B3" w:rsidRDefault="004829B3">
          <w:r>
            <w:rPr>
              <w:b/>
              <w:bCs/>
              <w:noProof/>
            </w:rPr>
            <w:fldChar w:fldCharType="end"/>
          </w:r>
        </w:p>
      </w:sdtContent>
    </w:sdt>
    <w:p w14:paraId="626B09CB" w14:textId="3ACFF2A6" w:rsidR="004829B3" w:rsidRDefault="004829B3" w:rsidP="004829B3"/>
    <w:p w14:paraId="55E4BC1B" w14:textId="43114521" w:rsidR="004829B3" w:rsidRDefault="004829B3" w:rsidP="004829B3"/>
    <w:p w14:paraId="21A05890" w14:textId="77777777" w:rsidR="004829B3" w:rsidRDefault="004829B3" w:rsidP="004829B3"/>
    <w:p w14:paraId="6D2C5B98" w14:textId="77777777" w:rsidR="004829B3" w:rsidRDefault="004829B3" w:rsidP="004829B3"/>
    <w:p w14:paraId="22949FD0" w14:textId="77777777" w:rsidR="004829B3" w:rsidRDefault="004829B3" w:rsidP="004829B3"/>
    <w:p w14:paraId="2D487569" w14:textId="59C2D5E5" w:rsidR="004829B3" w:rsidRDefault="004829B3" w:rsidP="004829B3">
      <w:r>
        <w:t>###########################################################</w:t>
      </w:r>
    </w:p>
    <w:p w14:paraId="4FCD1050" w14:textId="77777777" w:rsidR="004829B3" w:rsidRDefault="004829B3" w:rsidP="004829B3">
      <w:pPr>
        <w:pStyle w:val="Heading1"/>
      </w:pPr>
      <w:bookmarkStart w:id="0" w:name="_Toc64307351"/>
      <w:r>
        <w:t>## Loading all libraries and R data</w:t>
      </w:r>
      <w:bookmarkEnd w:id="0"/>
    </w:p>
    <w:p w14:paraId="08F7BEBB" w14:textId="77777777" w:rsidR="004829B3" w:rsidRDefault="004829B3" w:rsidP="004829B3">
      <w:r>
        <w:t>###########################################################</w:t>
      </w:r>
    </w:p>
    <w:p w14:paraId="235CD477" w14:textId="77777777" w:rsidR="004829B3" w:rsidRDefault="004829B3" w:rsidP="004829B3">
      <w:r>
        <w:t>#</w:t>
      </w:r>
      <w:proofErr w:type="gramStart"/>
      <w:r>
        <w:t>install.packages</w:t>
      </w:r>
      <w:proofErr w:type="gramEnd"/>
      <w:r>
        <w:t>("shiny")</w:t>
      </w:r>
    </w:p>
    <w:p w14:paraId="3B4FAC7A" w14:textId="77777777" w:rsidR="004829B3" w:rsidRDefault="004829B3" w:rsidP="004829B3">
      <w:r>
        <w:t>#</w:t>
      </w:r>
      <w:proofErr w:type="gramStart"/>
      <w:r>
        <w:t>install.packages</w:t>
      </w:r>
      <w:proofErr w:type="gramEnd"/>
      <w:r>
        <w:t>("formattable")</w:t>
      </w:r>
    </w:p>
    <w:p w14:paraId="7A989697" w14:textId="77777777" w:rsidR="004829B3" w:rsidRDefault="004829B3" w:rsidP="004829B3">
      <w:r>
        <w:t>#</w:t>
      </w:r>
      <w:proofErr w:type="gramStart"/>
      <w:r>
        <w:t>install.packages</w:t>
      </w:r>
      <w:proofErr w:type="gramEnd"/>
      <w:r>
        <w:t>("DT")</w:t>
      </w:r>
    </w:p>
    <w:p w14:paraId="4AD609A1" w14:textId="77777777" w:rsidR="004829B3" w:rsidRDefault="004829B3" w:rsidP="004829B3"/>
    <w:p w14:paraId="103C3930" w14:textId="77777777" w:rsidR="004829B3" w:rsidRDefault="004829B3" w:rsidP="004829B3"/>
    <w:p w14:paraId="716A95CA" w14:textId="77777777" w:rsidR="004829B3" w:rsidRDefault="004829B3" w:rsidP="004829B3">
      <w:r>
        <w:t># libraries</w:t>
      </w:r>
    </w:p>
    <w:p w14:paraId="21015ECB" w14:textId="77777777" w:rsidR="004829B3" w:rsidRDefault="004829B3" w:rsidP="004829B3">
      <w:r>
        <w:t>library(</w:t>
      </w:r>
      <w:proofErr w:type="spellStart"/>
      <w:r>
        <w:t>textreadr</w:t>
      </w:r>
      <w:proofErr w:type="spellEnd"/>
      <w:r>
        <w:t>)</w:t>
      </w:r>
    </w:p>
    <w:p w14:paraId="4C9E67B0" w14:textId="77777777" w:rsidR="004829B3" w:rsidRDefault="004829B3" w:rsidP="004829B3">
      <w:r>
        <w:t>library(</w:t>
      </w:r>
      <w:proofErr w:type="spellStart"/>
      <w:r>
        <w:t>dplyr</w:t>
      </w:r>
      <w:proofErr w:type="spellEnd"/>
      <w:r>
        <w:t>)</w:t>
      </w:r>
    </w:p>
    <w:p w14:paraId="73FCB1E3" w14:textId="77777777" w:rsidR="004829B3" w:rsidRDefault="004829B3" w:rsidP="004829B3">
      <w:r>
        <w:t>library(</w:t>
      </w:r>
      <w:proofErr w:type="spellStart"/>
      <w:r>
        <w:t>tidytext</w:t>
      </w:r>
      <w:proofErr w:type="spellEnd"/>
      <w:r>
        <w:t>)</w:t>
      </w:r>
    </w:p>
    <w:p w14:paraId="40414155" w14:textId="77777777" w:rsidR="004829B3" w:rsidRDefault="004829B3" w:rsidP="004829B3">
      <w:r>
        <w:t>library(</w:t>
      </w:r>
      <w:proofErr w:type="spellStart"/>
      <w:r>
        <w:t>tidyverse</w:t>
      </w:r>
      <w:proofErr w:type="spellEnd"/>
      <w:r>
        <w:t>)</w:t>
      </w:r>
    </w:p>
    <w:p w14:paraId="22743B10" w14:textId="77777777" w:rsidR="004829B3" w:rsidRDefault="004829B3" w:rsidP="004829B3">
      <w:r>
        <w:t>library(</w:t>
      </w:r>
      <w:proofErr w:type="spellStart"/>
      <w:r>
        <w:t>stringr</w:t>
      </w:r>
      <w:proofErr w:type="spellEnd"/>
      <w:r>
        <w:t>)</w:t>
      </w:r>
    </w:p>
    <w:p w14:paraId="600A9ED7" w14:textId="77777777" w:rsidR="004829B3" w:rsidRDefault="004829B3" w:rsidP="004829B3">
      <w:r>
        <w:t>library(</w:t>
      </w:r>
      <w:proofErr w:type="spellStart"/>
      <w:r>
        <w:t>igraph</w:t>
      </w:r>
      <w:proofErr w:type="spellEnd"/>
      <w:r>
        <w:t>)</w:t>
      </w:r>
    </w:p>
    <w:p w14:paraId="127C89A1" w14:textId="77777777" w:rsidR="004829B3" w:rsidRDefault="004829B3" w:rsidP="004829B3">
      <w:r>
        <w:t>library(ggplot2)</w:t>
      </w:r>
    </w:p>
    <w:p w14:paraId="4EB8B210" w14:textId="77777777" w:rsidR="004829B3" w:rsidRDefault="004829B3" w:rsidP="004829B3">
      <w:r>
        <w:t>library(</w:t>
      </w:r>
      <w:proofErr w:type="spellStart"/>
      <w:r>
        <w:t>ggraph</w:t>
      </w:r>
      <w:proofErr w:type="spellEnd"/>
      <w:r>
        <w:t>)</w:t>
      </w:r>
    </w:p>
    <w:p w14:paraId="1E940215" w14:textId="77777777" w:rsidR="004829B3" w:rsidRDefault="004829B3" w:rsidP="004829B3">
      <w:r>
        <w:t>library(scales)</w:t>
      </w:r>
    </w:p>
    <w:p w14:paraId="2F20932E" w14:textId="77777777" w:rsidR="004829B3" w:rsidRDefault="004829B3" w:rsidP="004829B3">
      <w:r>
        <w:t>library(tm)</w:t>
      </w:r>
    </w:p>
    <w:p w14:paraId="0FBB245B" w14:textId="77777777" w:rsidR="004829B3" w:rsidRDefault="004829B3" w:rsidP="004829B3">
      <w:r>
        <w:t>library(</w:t>
      </w:r>
      <w:proofErr w:type="spellStart"/>
      <w:r>
        <w:t>shinydashboard</w:t>
      </w:r>
      <w:proofErr w:type="spellEnd"/>
      <w:r>
        <w:t>)</w:t>
      </w:r>
    </w:p>
    <w:p w14:paraId="196E65F7" w14:textId="77777777" w:rsidR="004829B3" w:rsidRDefault="004829B3" w:rsidP="004829B3">
      <w:r>
        <w:t>library(</w:t>
      </w:r>
      <w:proofErr w:type="spellStart"/>
      <w:r>
        <w:t>plotly</w:t>
      </w:r>
      <w:proofErr w:type="spellEnd"/>
      <w:r>
        <w:t>)</w:t>
      </w:r>
    </w:p>
    <w:p w14:paraId="3B4A8355" w14:textId="77777777" w:rsidR="004829B3" w:rsidRDefault="004829B3" w:rsidP="004829B3">
      <w:r>
        <w:t>library(</w:t>
      </w:r>
      <w:proofErr w:type="spellStart"/>
      <w:r>
        <w:t>widyr</w:t>
      </w:r>
      <w:proofErr w:type="spellEnd"/>
      <w:r>
        <w:t>)</w:t>
      </w:r>
    </w:p>
    <w:p w14:paraId="349D1C1C" w14:textId="77777777" w:rsidR="004829B3" w:rsidRDefault="004829B3" w:rsidP="004829B3">
      <w:proofErr w:type="gramStart"/>
      <w:r>
        <w:t>library(</w:t>
      </w:r>
      <w:proofErr w:type="spellStart"/>
      <w:proofErr w:type="gramEnd"/>
      <w:r>
        <w:t>RTextTools</w:t>
      </w:r>
      <w:proofErr w:type="spellEnd"/>
      <w:r>
        <w:t>)</w:t>
      </w:r>
    </w:p>
    <w:p w14:paraId="0A4C3BE9" w14:textId="77777777" w:rsidR="004829B3" w:rsidRDefault="004829B3" w:rsidP="004829B3">
      <w:r>
        <w:t>library(e1071)</w:t>
      </w:r>
    </w:p>
    <w:p w14:paraId="29A3160A" w14:textId="77777777" w:rsidR="004829B3" w:rsidRDefault="004829B3" w:rsidP="004829B3">
      <w:r>
        <w:lastRenderedPageBreak/>
        <w:t xml:space="preserve">library(caret) </w:t>
      </w:r>
    </w:p>
    <w:p w14:paraId="7091408B" w14:textId="77777777" w:rsidR="004829B3" w:rsidRDefault="004829B3" w:rsidP="004829B3">
      <w:r>
        <w:t>library(</w:t>
      </w:r>
      <w:proofErr w:type="spellStart"/>
      <w:r>
        <w:t>quanteda</w:t>
      </w:r>
      <w:proofErr w:type="spellEnd"/>
      <w:r>
        <w:t>)</w:t>
      </w:r>
    </w:p>
    <w:p w14:paraId="0F65F635" w14:textId="77777777" w:rsidR="004829B3" w:rsidRDefault="004829B3" w:rsidP="004829B3">
      <w:r>
        <w:t>library(</w:t>
      </w:r>
      <w:proofErr w:type="spellStart"/>
      <w:proofErr w:type="gramStart"/>
      <w:r>
        <w:t>quanteda.textmodels</w:t>
      </w:r>
      <w:proofErr w:type="spellEnd"/>
      <w:proofErr w:type="gramEnd"/>
      <w:r>
        <w:t>)</w:t>
      </w:r>
    </w:p>
    <w:p w14:paraId="55A2FD55" w14:textId="77777777" w:rsidR="004829B3" w:rsidRDefault="004829B3" w:rsidP="004829B3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68DD9AEA" w14:textId="77777777" w:rsidR="004829B3" w:rsidRDefault="004829B3" w:rsidP="004829B3">
      <w:r>
        <w:t>library(formattable)</w:t>
      </w:r>
    </w:p>
    <w:p w14:paraId="188CF893" w14:textId="77777777" w:rsidR="004829B3" w:rsidRDefault="004829B3" w:rsidP="004829B3">
      <w:proofErr w:type="gramStart"/>
      <w:r>
        <w:t>library(</w:t>
      </w:r>
      <w:proofErr w:type="gramEnd"/>
      <w:r>
        <w:t>DT)</w:t>
      </w:r>
    </w:p>
    <w:p w14:paraId="7328D2A7" w14:textId="77777777" w:rsidR="004829B3" w:rsidRDefault="004829B3" w:rsidP="004829B3"/>
    <w:p w14:paraId="002633CD" w14:textId="77777777" w:rsidR="004829B3" w:rsidRDefault="004829B3" w:rsidP="004829B3"/>
    <w:p w14:paraId="549DFEF0" w14:textId="77777777" w:rsidR="004829B3" w:rsidRDefault="004829B3" w:rsidP="004829B3">
      <w:r>
        <w:t># R data</w:t>
      </w:r>
    </w:p>
    <w:p w14:paraId="4C4A1142" w14:textId="77777777" w:rsidR="004829B3" w:rsidRDefault="004829B3" w:rsidP="004829B3">
      <w:r>
        <w:t>data(</w:t>
      </w:r>
      <w:proofErr w:type="spellStart"/>
      <w:r>
        <w:t>stop_words</w:t>
      </w:r>
      <w:proofErr w:type="spellEnd"/>
      <w:r>
        <w:t>)</w:t>
      </w:r>
    </w:p>
    <w:p w14:paraId="5084F18F" w14:textId="77777777" w:rsidR="004829B3" w:rsidRDefault="004829B3" w:rsidP="004829B3"/>
    <w:p w14:paraId="1733D9F6" w14:textId="77777777" w:rsidR="004829B3" w:rsidRDefault="004829B3" w:rsidP="004829B3"/>
    <w:p w14:paraId="3B3D7222" w14:textId="77777777" w:rsidR="004829B3" w:rsidRDefault="004829B3" w:rsidP="004829B3">
      <w:r>
        <w:t>###########################################################</w:t>
      </w:r>
    </w:p>
    <w:p w14:paraId="3F504BEE" w14:textId="77777777" w:rsidR="004829B3" w:rsidRDefault="004829B3" w:rsidP="004829B3">
      <w:pPr>
        <w:pStyle w:val="Heading1"/>
      </w:pPr>
      <w:bookmarkStart w:id="1" w:name="_Toc64307352"/>
      <w:r>
        <w:t xml:space="preserve">## Importing all files and consolidating into one </w:t>
      </w:r>
      <w:proofErr w:type="spellStart"/>
      <w:r>
        <w:t>dataframe</w:t>
      </w:r>
      <w:bookmarkEnd w:id="1"/>
      <w:proofErr w:type="spellEnd"/>
    </w:p>
    <w:p w14:paraId="067DD18A" w14:textId="77777777" w:rsidR="004829B3" w:rsidRDefault="004829B3" w:rsidP="004829B3">
      <w:r>
        <w:t>###########################################################</w:t>
      </w:r>
    </w:p>
    <w:p w14:paraId="23DC5A13" w14:textId="77777777" w:rsidR="004829B3" w:rsidRDefault="004829B3" w:rsidP="004829B3"/>
    <w:p w14:paraId="5778548E" w14:textId="77777777" w:rsidR="004829B3" w:rsidRDefault="004829B3" w:rsidP="004829B3">
      <w:r>
        <w:t>## for yes responses</w:t>
      </w:r>
    </w:p>
    <w:p w14:paraId="3E50BAA1" w14:textId="77777777" w:rsidR="004829B3" w:rsidRDefault="004829B3" w:rsidP="004829B3">
      <w:r>
        <w:t># Importing all .txt files from one directory</w:t>
      </w:r>
    </w:p>
    <w:p w14:paraId="3A1493AC" w14:textId="77777777" w:rsidR="004829B3" w:rsidRDefault="004829B3" w:rsidP="004829B3">
      <w:proofErr w:type="spellStart"/>
      <w:proofErr w:type="gramStart"/>
      <w:r>
        <w:t>setwd</w:t>
      </w:r>
      <w:proofErr w:type="spellEnd"/>
      <w:r>
        <w:t>(</w:t>
      </w:r>
      <w:proofErr w:type="gramEnd"/>
      <w:r>
        <w:t>"/Users/</w:t>
      </w:r>
      <w:proofErr w:type="spellStart"/>
      <w:r>
        <w:t>anneliseneumann</w:t>
      </w:r>
      <w:proofErr w:type="spellEnd"/>
      <w:r>
        <w:t>/Desktop/Text Analytics and NLP/Assignment 2/yes")</w:t>
      </w:r>
    </w:p>
    <w:p w14:paraId="4271F784" w14:textId="77777777" w:rsidR="004829B3" w:rsidRDefault="004829B3" w:rsidP="004829B3">
      <w:r>
        <w:t xml:space="preserve">nm &lt;- </w:t>
      </w:r>
      <w:proofErr w:type="spellStart"/>
      <w:proofErr w:type="gramStart"/>
      <w:r>
        <w:t>list.files</w:t>
      </w:r>
      <w:proofErr w:type="spellEnd"/>
      <w:proofErr w:type="gramEnd"/>
      <w:r>
        <w:t>(path="/Users/</w:t>
      </w:r>
      <w:proofErr w:type="spellStart"/>
      <w:r>
        <w:t>anneliseneumann</w:t>
      </w:r>
      <w:proofErr w:type="spellEnd"/>
      <w:r>
        <w:t>/Desktop/Text Analytics and NLP/Assignment 2/yes")</w:t>
      </w:r>
    </w:p>
    <w:p w14:paraId="2931481D" w14:textId="77777777" w:rsidR="004829B3" w:rsidRDefault="004829B3" w:rsidP="004829B3"/>
    <w:p w14:paraId="62A84D1C" w14:textId="77777777" w:rsidR="004829B3" w:rsidRDefault="004829B3" w:rsidP="004829B3"/>
    <w:p w14:paraId="6DA31D6F" w14:textId="77777777" w:rsidR="004829B3" w:rsidRDefault="004829B3" w:rsidP="004829B3">
      <w:r>
        <w:t># using read document to import the data:</w:t>
      </w:r>
    </w:p>
    <w:p w14:paraId="25AD2B9A" w14:textId="77777777" w:rsidR="004829B3" w:rsidRDefault="004829B3" w:rsidP="004829B3">
      <w:proofErr w:type="spellStart"/>
      <w:r>
        <w:t>my_txt_text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(nm, function(x) paste(</w:t>
      </w:r>
      <w:proofErr w:type="spellStart"/>
      <w:r>
        <w:t>read_document</w:t>
      </w:r>
      <w:proofErr w:type="spellEnd"/>
      <w:r>
        <w:t>(file=x))))</w:t>
      </w:r>
    </w:p>
    <w:p w14:paraId="7F6E8B95" w14:textId="77777777" w:rsidR="004829B3" w:rsidRDefault="004829B3" w:rsidP="004829B3"/>
    <w:p w14:paraId="4EEDCEC3" w14:textId="77777777" w:rsidR="004829B3" w:rsidRDefault="004829B3" w:rsidP="004829B3"/>
    <w:p w14:paraId="1421DD98" w14:textId="77777777" w:rsidR="004829B3" w:rsidRDefault="004829B3" w:rsidP="004829B3">
      <w:r>
        <w:t># restructuring data as a data frame</w:t>
      </w:r>
    </w:p>
    <w:p w14:paraId="723EC005" w14:textId="77777777" w:rsidR="004829B3" w:rsidRDefault="004829B3" w:rsidP="004829B3">
      <w:r>
        <w:t xml:space="preserve">mydf_yes1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1,15)), question = 1, text = </w:t>
      </w:r>
      <w:proofErr w:type="spellStart"/>
      <w:r>
        <w:t>my_txt_text</w:t>
      </w:r>
      <w:proofErr w:type="spellEnd"/>
      <w:r>
        <w:t>[,1], normal="yes")</w:t>
      </w:r>
    </w:p>
    <w:p w14:paraId="6C597BAC" w14:textId="77777777" w:rsidR="004829B3" w:rsidRDefault="004829B3" w:rsidP="004829B3">
      <w:r>
        <w:t xml:space="preserve">mydf_yes2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1,15)), question = 2, text = </w:t>
      </w:r>
      <w:proofErr w:type="spellStart"/>
      <w:r>
        <w:t>my_txt_text</w:t>
      </w:r>
      <w:proofErr w:type="spellEnd"/>
      <w:r>
        <w:t>[,2], normal="yes")</w:t>
      </w:r>
    </w:p>
    <w:p w14:paraId="3FEA5910" w14:textId="77777777" w:rsidR="004829B3" w:rsidRDefault="004829B3" w:rsidP="004829B3">
      <w:r>
        <w:t xml:space="preserve">mydf_yes3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1,15)), question = 3, text = </w:t>
      </w:r>
      <w:proofErr w:type="spellStart"/>
      <w:r>
        <w:t>my_txt_text</w:t>
      </w:r>
      <w:proofErr w:type="spellEnd"/>
      <w:r>
        <w:t>[,3], normal="yes")</w:t>
      </w:r>
    </w:p>
    <w:p w14:paraId="1C67A417" w14:textId="77777777" w:rsidR="004829B3" w:rsidRDefault="004829B3" w:rsidP="004829B3">
      <w:r>
        <w:t xml:space="preserve">mydf_yes4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1,15)), question = 4, text = </w:t>
      </w:r>
      <w:proofErr w:type="spellStart"/>
      <w:r>
        <w:t>my_txt_text</w:t>
      </w:r>
      <w:proofErr w:type="spellEnd"/>
      <w:r>
        <w:t>[,4], normal="yes")</w:t>
      </w:r>
    </w:p>
    <w:p w14:paraId="4F0EC1B3" w14:textId="77777777" w:rsidR="004829B3" w:rsidRDefault="004829B3" w:rsidP="004829B3">
      <w:r>
        <w:t xml:space="preserve">mydf_yes5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1,15)), question = 5, text = </w:t>
      </w:r>
      <w:proofErr w:type="spellStart"/>
      <w:r>
        <w:t>my_txt_text</w:t>
      </w:r>
      <w:proofErr w:type="spellEnd"/>
      <w:r>
        <w:t>[,5], normal="yes")</w:t>
      </w:r>
    </w:p>
    <w:p w14:paraId="0429C47A" w14:textId="77777777" w:rsidR="004829B3" w:rsidRDefault="004829B3" w:rsidP="004829B3">
      <w:r>
        <w:t xml:space="preserve">mydf_yes6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1,15)), question = 6, text = </w:t>
      </w:r>
      <w:proofErr w:type="spellStart"/>
      <w:r>
        <w:t>my_txt_text</w:t>
      </w:r>
      <w:proofErr w:type="spellEnd"/>
      <w:r>
        <w:t>[,6], normal="yes")</w:t>
      </w:r>
    </w:p>
    <w:p w14:paraId="516324A2" w14:textId="77777777" w:rsidR="004829B3" w:rsidRDefault="004829B3" w:rsidP="004829B3">
      <w:proofErr w:type="spellStart"/>
      <w:r>
        <w:t>mydf_yes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mydf_yes1, mydf_yes2, mydf_yes3, mydf_yes4, mydf_yes5, mydf_yes6)</w:t>
      </w:r>
    </w:p>
    <w:p w14:paraId="63812A0D" w14:textId="77777777" w:rsidR="004829B3" w:rsidRDefault="004829B3" w:rsidP="004829B3"/>
    <w:p w14:paraId="6D370E56" w14:textId="77777777" w:rsidR="004829B3" w:rsidRDefault="004829B3" w:rsidP="004829B3"/>
    <w:p w14:paraId="742DDC5F" w14:textId="77777777" w:rsidR="004829B3" w:rsidRDefault="004829B3" w:rsidP="004829B3"/>
    <w:p w14:paraId="1E6C0E57" w14:textId="77777777" w:rsidR="004829B3" w:rsidRDefault="004829B3" w:rsidP="004829B3">
      <w:r>
        <w:t>## for no responses</w:t>
      </w:r>
    </w:p>
    <w:p w14:paraId="326EF3C0" w14:textId="77777777" w:rsidR="004829B3" w:rsidRDefault="004829B3" w:rsidP="004829B3">
      <w:r>
        <w:t># Importing all .txt files from one directory</w:t>
      </w:r>
    </w:p>
    <w:p w14:paraId="6589E5EA" w14:textId="77777777" w:rsidR="004829B3" w:rsidRDefault="004829B3" w:rsidP="004829B3">
      <w:proofErr w:type="spellStart"/>
      <w:proofErr w:type="gramStart"/>
      <w:r>
        <w:lastRenderedPageBreak/>
        <w:t>setwd</w:t>
      </w:r>
      <w:proofErr w:type="spellEnd"/>
      <w:r>
        <w:t>(</w:t>
      </w:r>
      <w:proofErr w:type="gramEnd"/>
      <w:r>
        <w:t>"/Users/</w:t>
      </w:r>
      <w:proofErr w:type="spellStart"/>
      <w:r>
        <w:t>anneliseneumann</w:t>
      </w:r>
      <w:proofErr w:type="spellEnd"/>
      <w:r>
        <w:t>/Desktop/Text Analytics and NLP/Assignment 2/no")</w:t>
      </w:r>
    </w:p>
    <w:p w14:paraId="764621B0" w14:textId="77777777" w:rsidR="004829B3" w:rsidRDefault="004829B3" w:rsidP="004829B3">
      <w:r>
        <w:t xml:space="preserve">nm &lt;- </w:t>
      </w:r>
      <w:proofErr w:type="spellStart"/>
      <w:proofErr w:type="gramStart"/>
      <w:r>
        <w:t>list.files</w:t>
      </w:r>
      <w:proofErr w:type="spellEnd"/>
      <w:proofErr w:type="gramEnd"/>
      <w:r>
        <w:t>(path="/Users/</w:t>
      </w:r>
      <w:proofErr w:type="spellStart"/>
      <w:r>
        <w:t>anneliseneumann</w:t>
      </w:r>
      <w:proofErr w:type="spellEnd"/>
      <w:r>
        <w:t>/Desktop/Text Analytics and NLP/Assignment 2/no")</w:t>
      </w:r>
    </w:p>
    <w:p w14:paraId="7B875B6A" w14:textId="77777777" w:rsidR="004829B3" w:rsidRDefault="004829B3" w:rsidP="004829B3"/>
    <w:p w14:paraId="12CAE2BA" w14:textId="77777777" w:rsidR="004829B3" w:rsidRDefault="004829B3" w:rsidP="004829B3"/>
    <w:p w14:paraId="0C68BEBC" w14:textId="77777777" w:rsidR="004829B3" w:rsidRDefault="004829B3" w:rsidP="004829B3">
      <w:r>
        <w:t># using read document to import the data:</w:t>
      </w:r>
    </w:p>
    <w:p w14:paraId="2969D883" w14:textId="77777777" w:rsidR="004829B3" w:rsidRDefault="004829B3" w:rsidP="004829B3">
      <w:proofErr w:type="spellStart"/>
      <w:r>
        <w:t>my_txt_text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(nm, function(x) paste(</w:t>
      </w:r>
      <w:proofErr w:type="spellStart"/>
      <w:r>
        <w:t>read_document</w:t>
      </w:r>
      <w:proofErr w:type="spellEnd"/>
      <w:r>
        <w:t>(file=x))))</w:t>
      </w:r>
    </w:p>
    <w:p w14:paraId="5CA3E57E" w14:textId="77777777" w:rsidR="004829B3" w:rsidRDefault="004829B3" w:rsidP="004829B3"/>
    <w:p w14:paraId="16A7ECB1" w14:textId="77777777" w:rsidR="004829B3" w:rsidRDefault="004829B3" w:rsidP="004829B3"/>
    <w:p w14:paraId="432FF494" w14:textId="77777777" w:rsidR="004829B3" w:rsidRDefault="004829B3" w:rsidP="004829B3">
      <w:r>
        <w:t># restructuring data as a data frame</w:t>
      </w:r>
    </w:p>
    <w:p w14:paraId="21C6A709" w14:textId="77777777" w:rsidR="004829B3" w:rsidRDefault="004829B3" w:rsidP="004829B3">
      <w:r>
        <w:t xml:space="preserve">mydf_no1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16,32)), question = 1, text = </w:t>
      </w:r>
      <w:proofErr w:type="spellStart"/>
      <w:r>
        <w:t>my_txt_text</w:t>
      </w:r>
      <w:proofErr w:type="spellEnd"/>
      <w:r>
        <w:t>[,1], normal="no")</w:t>
      </w:r>
    </w:p>
    <w:p w14:paraId="5D02D2DE" w14:textId="77777777" w:rsidR="004829B3" w:rsidRDefault="004829B3" w:rsidP="004829B3">
      <w:r>
        <w:t xml:space="preserve">mydf_no2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16,32)), question = 2, text = </w:t>
      </w:r>
      <w:proofErr w:type="spellStart"/>
      <w:r>
        <w:t>my_txt_text</w:t>
      </w:r>
      <w:proofErr w:type="spellEnd"/>
      <w:r>
        <w:t>[,2], normal="no")</w:t>
      </w:r>
    </w:p>
    <w:p w14:paraId="50607D3E" w14:textId="77777777" w:rsidR="004829B3" w:rsidRDefault="004829B3" w:rsidP="004829B3">
      <w:r>
        <w:t xml:space="preserve">mydf_no3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16,32)), question = 3, text = </w:t>
      </w:r>
      <w:proofErr w:type="spellStart"/>
      <w:r>
        <w:t>my_txt_text</w:t>
      </w:r>
      <w:proofErr w:type="spellEnd"/>
      <w:r>
        <w:t>[,3], normal="no")</w:t>
      </w:r>
    </w:p>
    <w:p w14:paraId="20B19143" w14:textId="77777777" w:rsidR="004829B3" w:rsidRDefault="004829B3" w:rsidP="004829B3">
      <w:r>
        <w:t xml:space="preserve">mydf_no4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16,32)), question = 4, text = </w:t>
      </w:r>
      <w:proofErr w:type="spellStart"/>
      <w:r>
        <w:t>my_txt_text</w:t>
      </w:r>
      <w:proofErr w:type="spellEnd"/>
      <w:r>
        <w:t>[,4], normal="no")</w:t>
      </w:r>
    </w:p>
    <w:p w14:paraId="571E73BB" w14:textId="77777777" w:rsidR="004829B3" w:rsidRDefault="004829B3" w:rsidP="004829B3">
      <w:r>
        <w:t xml:space="preserve">mydf_no5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16,32)), question = 5, text = </w:t>
      </w:r>
      <w:proofErr w:type="spellStart"/>
      <w:r>
        <w:t>my_txt_text</w:t>
      </w:r>
      <w:proofErr w:type="spellEnd"/>
      <w:r>
        <w:t>[,5], normal="no")</w:t>
      </w:r>
    </w:p>
    <w:p w14:paraId="464AB635" w14:textId="77777777" w:rsidR="004829B3" w:rsidRDefault="004829B3" w:rsidP="004829B3">
      <w:r>
        <w:t xml:space="preserve">mydf_no6 &lt;- </w:t>
      </w:r>
      <w:proofErr w:type="spellStart"/>
      <w:r>
        <w:t>data_frame</w:t>
      </w:r>
      <w:proofErr w:type="spellEnd"/>
      <w:r>
        <w:t>(response=c(</w:t>
      </w:r>
      <w:proofErr w:type="gramStart"/>
      <w:r>
        <w:t>seq(</w:t>
      </w:r>
      <w:proofErr w:type="gramEnd"/>
      <w:r>
        <w:t xml:space="preserve">16,32)), question = 6, text = </w:t>
      </w:r>
      <w:proofErr w:type="spellStart"/>
      <w:r>
        <w:t>my_txt_text</w:t>
      </w:r>
      <w:proofErr w:type="spellEnd"/>
      <w:r>
        <w:t>[,6], normal="no")</w:t>
      </w:r>
    </w:p>
    <w:p w14:paraId="3B3CF0F6" w14:textId="77777777" w:rsidR="004829B3" w:rsidRDefault="004829B3" w:rsidP="004829B3">
      <w:proofErr w:type="spellStart"/>
      <w:r>
        <w:t>mydf_no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mydf_no1, mydf_no2, mydf_no3, mydf_no4, mydf_no5, mydf_no6)</w:t>
      </w:r>
    </w:p>
    <w:p w14:paraId="2BF4E1D0" w14:textId="77777777" w:rsidR="004829B3" w:rsidRDefault="004829B3" w:rsidP="004829B3"/>
    <w:p w14:paraId="6C87B73C" w14:textId="77777777" w:rsidR="004829B3" w:rsidRDefault="004829B3" w:rsidP="004829B3"/>
    <w:p w14:paraId="2D8D6E5C" w14:textId="77777777" w:rsidR="004829B3" w:rsidRDefault="004829B3" w:rsidP="004829B3">
      <w:r>
        <w:t>## combining the two together</w:t>
      </w:r>
    </w:p>
    <w:p w14:paraId="25CF991D" w14:textId="77777777" w:rsidR="004829B3" w:rsidRDefault="004829B3" w:rsidP="004829B3">
      <w:proofErr w:type="spellStart"/>
      <w:r>
        <w:t>mydf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mydf_yes</w:t>
      </w:r>
      <w:proofErr w:type="spellEnd"/>
      <w:r>
        <w:t xml:space="preserve">, </w:t>
      </w:r>
      <w:proofErr w:type="spellStart"/>
      <w:r>
        <w:t>mydf_no</w:t>
      </w:r>
      <w:proofErr w:type="spellEnd"/>
      <w:r>
        <w:t>)</w:t>
      </w:r>
    </w:p>
    <w:p w14:paraId="2831B146" w14:textId="77777777" w:rsidR="004829B3" w:rsidRDefault="004829B3" w:rsidP="004829B3"/>
    <w:p w14:paraId="156A85B3" w14:textId="77777777" w:rsidR="004829B3" w:rsidRDefault="004829B3" w:rsidP="004829B3">
      <w:r>
        <w:t># creating a tidy version of the df</w:t>
      </w:r>
    </w:p>
    <w:p w14:paraId="3297F181" w14:textId="77777777" w:rsidR="004829B3" w:rsidRDefault="004829B3" w:rsidP="004829B3">
      <w:proofErr w:type="spellStart"/>
      <w:r>
        <w:t>tidy_df</w:t>
      </w:r>
      <w:proofErr w:type="spellEnd"/>
      <w:r>
        <w:t xml:space="preserve"> &lt;- </w:t>
      </w:r>
      <w:proofErr w:type="spellStart"/>
      <w:r>
        <w:t>mydf</w:t>
      </w:r>
      <w:proofErr w:type="spellEnd"/>
      <w:r>
        <w:t xml:space="preserve"> %&gt;%</w:t>
      </w:r>
    </w:p>
    <w:p w14:paraId="0A18B4AA" w14:textId="77777777" w:rsidR="004829B3" w:rsidRDefault="004829B3" w:rsidP="004829B3"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70D78637" w14:textId="77777777" w:rsidR="004829B3" w:rsidRDefault="004829B3" w:rsidP="004829B3">
      <w:r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 %&gt;%</w:t>
      </w:r>
    </w:p>
    <w:p w14:paraId="1744EF7C" w14:textId="77777777" w:rsidR="004829B3" w:rsidRDefault="004829B3" w:rsidP="004829B3">
      <w:r>
        <w:t xml:space="preserve">  </w:t>
      </w:r>
      <w:proofErr w:type="gramStart"/>
      <w:r>
        <w:t>count(</w:t>
      </w:r>
      <w:proofErr w:type="gramEnd"/>
      <w:r>
        <w:t>normal, word, sort=TRUE) %&gt;%</w:t>
      </w:r>
    </w:p>
    <w:p w14:paraId="4AA41321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word=reorder(word, n)) %&gt;%</w:t>
      </w:r>
    </w:p>
    <w:p w14:paraId="137EC3D7" w14:textId="77777777" w:rsidR="004829B3" w:rsidRDefault="004829B3" w:rsidP="004829B3">
      <w:r>
        <w:t xml:space="preserve">  </w:t>
      </w:r>
      <w:proofErr w:type="spellStart"/>
      <w:r>
        <w:t>group_by</w:t>
      </w:r>
      <w:proofErr w:type="spellEnd"/>
      <w:r>
        <w:t>(normal)</w:t>
      </w:r>
    </w:p>
    <w:p w14:paraId="012BC356" w14:textId="77777777" w:rsidR="004829B3" w:rsidRDefault="004829B3" w:rsidP="004829B3"/>
    <w:p w14:paraId="06F15E83" w14:textId="77777777" w:rsidR="004829B3" w:rsidRDefault="004829B3" w:rsidP="004829B3"/>
    <w:p w14:paraId="74C377C4" w14:textId="77777777" w:rsidR="004829B3" w:rsidRDefault="004829B3" w:rsidP="004829B3"/>
    <w:p w14:paraId="09D69E0B" w14:textId="77777777" w:rsidR="004829B3" w:rsidRDefault="004829B3" w:rsidP="004829B3">
      <w:r>
        <w:t>###########################################################</w:t>
      </w:r>
    </w:p>
    <w:p w14:paraId="0979C339" w14:textId="3AC3BE70" w:rsidR="004829B3" w:rsidRDefault="004829B3" w:rsidP="004829B3">
      <w:pPr>
        <w:pStyle w:val="Heading1"/>
      </w:pPr>
      <w:bookmarkStart w:id="2" w:name="_Toc64307353"/>
      <w:r>
        <w:t>#</w:t>
      </w:r>
      <w:r>
        <w:t>#</w:t>
      </w:r>
      <w:r>
        <w:t xml:space="preserve"> Calculations and analysis</w:t>
      </w:r>
      <w:bookmarkEnd w:id="2"/>
    </w:p>
    <w:p w14:paraId="1F43102A" w14:textId="77777777" w:rsidR="004829B3" w:rsidRDefault="004829B3" w:rsidP="004829B3">
      <w:r>
        <w:t>###########################################################</w:t>
      </w:r>
    </w:p>
    <w:p w14:paraId="6ACFE669" w14:textId="77777777" w:rsidR="004829B3" w:rsidRDefault="004829B3" w:rsidP="004829B3"/>
    <w:p w14:paraId="44C72B1A" w14:textId="77777777" w:rsidR="004829B3" w:rsidRDefault="004829B3" w:rsidP="004829B3"/>
    <w:p w14:paraId="27CD6016" w14:textId="77777777" w:rsidR="004829B3" w:rsidRDefault="004829B3" w:rsidP="004829B3">
      <w:r>
        <w:t>##############</w:t>
      </w:r>
    </w:p>
    <w:p w14:paraId="0CEBE517" w14:textId="77777777" w:rsidR="004829B3" w:rsidRDefault="004829B3" w:rsidP="004829B3">
      <w:pPr>
        <w:pStyle w:val="Heading2"/>
      </w:pPr>
      <w:bookmarkStart w:id="3" w:name="_Toc64307354"/>
      <w:r>
        <w:t># Home</w:t>
      </w:r>
      <w:bookmarkEnd w:id="3"/>
    </w:p>
    <w:p w14:paraId="50C06691" w14:textId="77777777" w:rsidR="004829B3" w:rsidRDefault="004829B3" w:rsidP="004829B3">
      <w:r>
        <w:t>##############</w:t>
      </w:r>
    </w:p>
    <w:p w14:paraId="002B9FE6" w14:textId="77777777" w:rsidR="004829B3" w:rsidRDefault="004829B3" w:rsidP="004829B3"/>
    <w:p w14:paraId="24A1D827" w14:textId="77777777" w:rsidR="004829B3" w:rsidRDefault="004829B3" w:rsidP="004829B3">
      <w:r>
        <w:t xml:space="preserve">context &lt;- </w:t>
      </w:r>
      <w:proofErr w:type="gramStart"/>
      <w:r>
        <w:t>c(</w:t>
      </w:r>
      <w:proofErr w:type="gramEnd"/>
      <w:r>
        <w:t>"In order to better understand our customers, we conducted interviews with 5 questions regarding different aspects of their life and personalities, and a final binary question regarding their ‘normality’. &lt;</w:t>
      </w:r>
      <w:proofErr w:type="spellStart"/>
      <w:r>
        <w:t>br</w:t>
      </w:r>
      <w:proofErr w:type="spellEnd"/>
      <w:r>
        <w:t>&gt;</w:t>
      </w:r>
    </w:p>
    <w:p w14:paraId="6FEE2057" w14:textId="77777777" w:rsidR="004829B3" w:rsidRDefault="004829B3" w:rsidP="004829B3">
      <w:r>
        <w:t xml:space="preserve">              Due to </w:t>
      </w:r>
      <w:proofErr w:type="spellStart"/>
      <w:r>
        <w:t>covid</w:t>
      </w:r>
      <w:proofErr w:type="spellEnd"/>
      <w:r>
        <w:t xml:space="preserve"> circumstances, the interviews were conducted over Zoom, and otter.ai was used to transcribe the </w:t>
      </w:r>
      <w:proofErr w:type="spellStart"/>
      <w:r>
        <w:t>reponses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14:paraId="1D5B9F78" w14:textId="77777777" w:rsidR="004829B3" w:rsidRDefault="004829B3" w:rsidP="004829B3">
      <w:r>
        <w:t xml:space="preserve">              We conducted over 30 interviews, and this dashboard will go through some key analysis we have conducted on our data to generate insights.")</w:t>
      </w:r>
    </w:p>
    <w:p w14:paraId="5F018DCB" w14:textId="77777777" w:rsidR="004829B3" w:rsidRDefault="004829B3" w:rsidP="004829B3"/>
    <w:p w14:paraId="59A97E5C" w14:textId="77777777" w:rsidR="004829B3" w:rsidRDefault="004829B3" w:rsidP="004829B3">
      <w:r>
        <w:t xml:space="preserve">questions &lt;- </w:t>
      </w:r>
      <w:proofErr w:type="gramStart"/>
      <w:r>
        <w:t>c(</w:t>
      </w:r>
      <w:proofErr w:type="gramEnd"/>
      <w:r>
        <w:t>"1. If you were arrested with no explanation, what would your friends and family assume you had done?  &lt;</w:t>
      </w:r>
      <w:proofErr w:type="spellStart"/>
      <w:r>
        <w:t>br</w:t>
      </w:r>
      <w:proofErr w:type="spellEnd"/>
      <w:r>
        <w:t>&gt;</w:t>
      </w:r>
    </w:p>
    <w:p w14:paraId="5661728D" w14:textId="77777777" w:rsidR="004829B3" w:rsidRDefault="004829B3" w:rsidP="004829B3">
      <w:r>
        <w:t xml:space="preserve">                2. What is your spirit animal and why? &lt;</w:t>
      </w:r>
      <w:proofErr w:type="spellStart"/>
      <w:r>
        <w:t>br</w:t>
      </w:r>
      <w:proofErr w:type="spellEnd"/>
      <w:r>
        <w:t>&gt;</w:t>
      </w:r>
    </w:p>
    <w:p w14:paraId="737470F9" w14:textId="77777777" w:rsidR="004829B3" w:rsidRDefault="004829B3" w:rsidP="004829B3">
      <w:r>
        <w:t xml:space="preserve">                3. Who is your craziest family member and why?  &lt;</w:t>
      </w:r>
      <w:proofErr w:type="spellStart"/>
      <w:r>
        <w:t>br</w:t>
      </w:r>
      <w:proofErr w:type="spellEnd"/>
      <w:r>
        <w:t>&gt;</w:t>
      </w:r>
    </w:p>
    <w:p w14:paraId="551EF3EC" w14:textId="77777777" w:rsidR="004829B3" w:rsidRDefault="004829B3" w:rsidP="004829B3">
      <w:r>
        <w:t xml:space="preserve">                4. What is the dumbest way you hurt yourself?  &lt;</w:t>
      </w:r>
      <w:proofErr w:type="spellStart"/>
      <w:r>
        <w:t>br</w:t>
      </w:r>
      <w:proofErr w:type="spellEnd"/>
      <w:r>
        <w:t>&gt;</w:t>
      </w:r>
    </w:p>
    <w:p w14:paraId="1F807B21" w14:textId="77777777" w:rsidR="004829B3" w:rsidRDefault="004829B3" w:rsidP="004829B3">
      <w:r>
        <w:t xml:space="preserve">                5. What is your most unusual talent?  &lt;</w:t>
      </w:r>
      <w:proofErr w:type="spellStart"/>
      <w:r>
        <w:t>br</w:t>
      </w:r>
      <w:proofErr w:type="spellEnd"/>
      <w:r>
        <w:t>&gt;</w:t>
      </w:r>
    </w:p>
    <w:p w14:paraId="1F006507" w14:textId="77777777" w:rsidR="004829B3" w:rsidRDefault="004829B3" w:rsidP="004829B3">
      <w:r>
        <w:t xml:space="preserve">                6. Would your friends describe you as normal?  (Y/</w:t>
      </w:r>
      <w:proofErr w:type="gramStart"/>
      <w:r>
        <w:t>N)  &lt;</w:t>
      </w:r>
      <w:proofErr w:type="spellStart"/>
      <w:proofErr w:type="gramEnd"/>
      <w:r>
        <w:t>br</w:t>
      </w:r>
      <w:proofErr w:type="spellEnd"/>
      <w:r>
        <w:t>&gt; ")</w:t>
      </w:r>
    </w:p>
    <w:p w14:paraId="6D306E52" w14:textId="77777777" w:rsidR="004829B3" w:rsidRDefault="004829B3" w:rsidP="004829B3"/>
    <w:p w14:paraId="76052324" w14:textId="77777777" w:rsidR="004829B3" w:rsidRDefault="004829B3" w:rsidP="004829B3">
      <w:r>
        <w:t>limitations &lt;- c("&lt;ul&gt;&lt;li&gt; Low number of responses collected limits the generalization of insights &lt;/li&gt;&lt;/ul&gt;",</w:t>
      </w:r>
    </w:p>
    <w:p w14:paraId="3E2216E3" w14:textId="77777777" w:rsidR="004829B3" w:rsidRDefault="004829B3" w:rsidP="004829B3">
      <w:r>
        <w:t xml:space="preserve">                 "&lt;ul&gt;&lt;li&gt; Quality of transcription software distorted responses and may mask key words")</w:t>
      </w:r>
    </w:p>
    <w:p w14:paraId="3CD4D137" w14:textId="77777777" w:rsidR="004829B3" w:rsidRDefault="004829B3" w:rsidP="004829B3"/>
    <w:p w14:paraId="4B6B0126" w14:textId="77777777" w:rsidR="004829B3" w:rsidRDefault="004829B3" w:rsidP="004829B3"/>
    <w:p w14:paraId="6317E44C" w14:textId="77777777" w:rsidR="004829B3" w:rsidRDefault="004829B3" w:rsidP="004829B3"/>
    <w:p w14:paraId="269E1B1E" w14:textId="77777777" w:rsidR="004829B3" w:rsidRDefault="004829B3" w:rsidP="004829B3">
      <w:r>
        <w:t>##############</w:t>
      </w:r>
    </w:p>
    <w:p w14:paraId="1A8309C5" w14:textId="77777777" w:rsidR="004829B3" w:rsidRDefault="004829B3" w:rsidP="004829B3">
      <w:pPr>
        <w:pStyle w:val="Heading2"/>
      </w:pPr>
      <w:bookmarkStart w:id="4" w:name="_Toc64307355"/>
      <w:r>
        <w:t xml:space="preserve"># </w:t>
      </w:r>
      <w:proofErr w:type="spellStart"/>
      <w:r>
        <w:t>tf_idf</w:t>
      </w:r>
      <w:proofErr w:type="spellEnd"/>
      <w:r>
        <w:t xml:space="preserve"> analysis</w:t>
      </w:r>
      <w:bookmarkEnd w:id="4"/>
    </w:p>
    <w:p w14:paraId="301A8310" w14:textId="77777777" w:rsidR="004829B3" w:rsidRDefault="004829B3" w:rsidP="004829B3">
      <w:r>
        <w:t>##############</w:t>
      </w:r>
    </w:p>
    <w:p w14:paraId="0422D502" w14:textId="77777777" w:rsidR="004829B3" w:rsidRDefault="004829B3" w:rsidP="004829B3"/>
    <w:p w14:paraId="4752592F" w14:textId="77777777" w:rsidR="004829B3" w:rsidRDefault="004829B3" w:rsidP="004829B3"/>
    <w:p w14:paraId="3D344767" w14:textId="77777777" w:rsidR="004829B3" w:rsidRDefault="004829B3" w:rsidP="004829B3">
      <w:r>
        <w:t>#Part 1: Normal-wise Analysis</w:t>
      </w:r>
    </w:p>
    <w:p w14:paraId="19A40067" w14:textId="77777777" w:rsidR="004829B3" w:rsidRDefault="004829B3" w:rsidP="004829B3"/>
    <w:p w14:paraId="43B03BEB" w14:textId="77777777" w:rsidR="004829B3" w:rsidRDefault="004829B3" w:rsidP="004829B3"/>
    <w:p w14:paraId="5AF791AB" w14:textId="77777777" w:rsidR="004829B3" w:rsidRDefault="004829B3" w:rsidP="004829B3">
      <w:proofErr w:type="spellStart"/>
      <w:r>
        <w:t>tfidf_total_df</w:t>
      </w:r>
      <w:proofErr w:type="spellEnd"/>
      <w:r>
        <w:t xml:space="preserve"> &lt;- </w:t>
      </w:r>
      <w:proofErr w:type="spellStart"/>
      <w:r>
        <w:t>mydf</w:t>
      </w:r>
      <w:proofErr w:type="spellEnd"/>
      <w:r>
        <w:t xml:space="preserve"> %&gt;%</w:t>
      </w:r>
    </w:p>
    <w:p w14:paraId="669C2B27" w14:textId="77777777" w:rsidR="004829B3" w:rsidRDefault="004829B3" w:rsidP="004829B3"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103075CD" w14:textId="77777777" w:rsidR="004829B3" w:rsidRDefault="004829B3" w:rsidP="004829B3">
      <w:r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 %&gt;%</w:t>
      </w:r>
    </w:p>
    <w:p w14:paraId="2E23EBE7" w14:textId="77777777" w:rsidR="004829B3" w:rsidRDefault="004829B3" w:rsidP="004829B3">
      <w:r>
        <w:t xml:space="preserve">  </w:t>
      </w:r>
      <w:proofErr w:type="gramStart"/>
      <w:r>
        <w:t>count(</w:t>
      </w:r>
      <w:proofErr w:type="gramEnd"/>
      <w:r>
        <w:t>normal, word, sort=TRUE) %&gt;%</w:t>
      </w:r>
    </w:p>
    <w:p w14:paraId="331DB9C3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word=reorder(word, n))</w:t>
      </w:r>
    </w:p>
    <w:p w14:paraId="166C3433" w14:textId="77777777" w:rsidR="004829B3" w:rsidRDefault="004829B3" w:rsidP="004829B3"/>
    <w:p w14:paraId="501B5182" w14:textId="77777777" w:rsidR="004829B3" w:rsidRDefault="004829B3" w:rsidP="004829B3">
      <w:proofErr w:type="spellStart"/>
      <w:r>
        <w:t>tfidf_total_df</w:t>
      </w:r>
      <w:proofErr w:type="spellEnd"/>
      <w:r>
        <w:t xml:space="preserve"> &lt;- </w:t>
      </w:r>
      <w:proofErr w:type="spellStart"/>
      <w:r>
        <w:t>tfidf_total_df</w:t>
      </w:r>
      <w:proofErr w:type="spellEnd"/>
      <w:r>
        <w:t xml:space="preserve"> %&gt;% </w:t>
      </w:r>
      <w:proofErr w:type="spellStart"/>
      <w:r>
        <w:t>bind_tf_</w:t>
      </w:r>
      <w:proofErr w:type="gramStart"/>
      <w:r>
        <w:t>idf</w:t>
      </w:r>
      <w:proofErr w:type="spellEnd"/>
      <w:r>
        <w:t>(</w:t>
      </w:r>
      <w:proofErr w:type="gramEnd"/>
      <w:r>
        <w:t>word, normal, n) %&gt;%</w:t>
      </w:r>
    </w:p>
    <w:p w14:paraId="4312BEEB" w14:textId="77777777" w:rsidR="004829B3" w:rsidRDefault="004829B3" w:rsidP="004829B3">
      <w:r>
        <w:t xml:space="preserve">  arrange(desc(</w:t>
      </w:r>
      <w:proofErr w:type="spellStart"/>
      <w:r>
        <w:t>tf_idf</w:t>
      </w:r>
      <w:proofErr w:type="spellEnd"/>
      <w:r>
        <w:t>))</w:t>
      </w:r>
    </w:p>
    <w:p w14:paraId="41331D48" w14:textId="77777777" w:rsidR="004829B3" w:rsidRDefault="004829B3" w:rsidP="004829B3"/>
    <w:p w14:paraId="60F719D0" w14:textId="77777777" w:rsidR="004829B3" w:rsidRDefault="004829B3" w:rsidP="004829B3">
      <w:proofErr w:type="spellStart"/>
      <w:r>
        <w:t>tfidf_total_df</w:t>
      </w:r>
      <w:proofErr w:type="spellEnd"/>
      <w:r>
        <w:t xml:space="preserve"> %&gt;%</w:t>
      </w:r>
    </w:p>
    <w:p w14:paraId="02A6256C" w14:textId="77777777" w:rsidR="004829B3" w:rsidRDefault="004829B3" w:rsidP="004829B3">
      <w:r>
        <w:t xml:space="preserve">  filter(n&gt;=2) %&gt;%</w:t>
      </w:r>
    </w:p>
    <w:p w14:paraId="3AF64014" w14:textId="77777777" w:rsidR="004829B3" w:rsidRDefault="004829B3" w:rsidP="004829B3">
      <w:r>
        <w:t xml:space="preserve">  </w:t>
      </w:r>
      <w:proofErr w:type="gramStart"/>
      <w:r>
        <w:t>filter(</w:t>
      </w:r>
      <w:proofErr w:type="spellStart"/>
      <w:proofErr w:type="gramEnd"/>
      <w:r>
        <w:t>tf_idf</w:t>
      </w:r>
      <w:proofErr w:type="spellEnd"/>
      <w:r>
        <w:t xml:space="preserve"> &gt; 0.002) %&gt;%</w:t>
      </w:r>
    </w:p>
    <w:p w14:paraId="140520AE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word=factor(word, levels = rev(unique(word)))) %&gt;%</w:t>
      </w:r>
    </w:p>
    <w:p w14:paraId="23C35C6C" w14:textId="77777777" w:rsidR="004829B3" w:rsidRDefault="004829B3" w:rsidP="004829B3">
      <w:r>
        <w:t xml:space="preserve">  </w:t>
      </w:r>
      <w:proofErr w:type="gramStart"/>
      <w:r>
        <w:t>ungroup(</w:t>
      </w:r>
      <w:proofErr w:type="gramEnd"/>
      <w:r>
        <w:t>) %&gt;%</w:t>
      </w:r>
    </w:p>
    <w:p w14:paraId="18BD7154" w14:textId="77777777" w:rsidR="004829B3" w:rsidRDefault="004829B3" w:rsidP="004829B3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(word, </w:t>
      </w:r>
      <w:proofErr w:type="spellStart"/>
      <w:r>
        <w:t>tf_idf</w:t>
      </w:r>
      <w:proofErr w:type="spellEnd"/>
      <w:r>
        <w:t>, fill=normal))+</w:t>
      </w:r>
    </w:p>
    <w:p w14:paraId="36B1720B" w14:textId="77777777" w:rsidR="004829B3" w:rsidRDefault="004829B3" w:rsidP="004829B3">
      <w:r>
        <w:lastRenderedPageBreak/>
        <w:t xml:space="preserve">  </w:t>
      </w:r>
      <w:proofErr w:type="spellStart"/>
      <w:r>
        <w:t>geom_col</w:t>
      </w:r>
      <w:proofErr w:type="spellEnd"/>
      <w:r>
        <w:t>(</w:t>
      </w:r>
      <w:proofErr w:type="spellStart"/>
      <w:proofErr w:type="gramStart"/>
      <w:r>
        <w:t>show.legend</w:t>
      </w:r>
      <w:proofErr w:type="spellEnd"/>
      <w:proofErr w:type="gramEnd"/>
      <w:r>
        <w:t>=FALSE)+</w:t>
      </w:r>
    </w:p>
    <w:p w14:paraId="5070D142" w14:textId="77777777" w:rsidR="004829B3" w:rsidRDefault="004829B3" w:rsidP="004829B3">
      <w:r>
        <w:t xml:space="preserve">  </w:t>
      </w:r>
      <w:proofErr w:type="gramStart"/>
      <w:r>
        <w:t>labs(</w:t>
      </w:r>
      <w:proofErr w:type="gramEnd"/>
      <w:r>
        <w:t>x=NULL, y="</w:t>
      </w:r>
      <w:proofErr w:type="spellStart"/>
      <w:r>
        <w:t>tf-idf</w:t>
      </w:r>
      <w:proofErr w:type="spellEnd"/>
      <w:r>
        <w:t>")+</w:t>
      </w:r>
    </w:p>
    <w:p w14:paraId="1318B2D6" w14:textId="77777777" w:rsidR="004829B3" w:rsidRDefault="004829B3" w:rsidP="004829B3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~normal, </w:t>
      </w:r>
      <w:proofErr w:type="spellStart"/>
      <w:r>
        <w:t>ncol</w:t>
      </w:r>
      <w:proofErr w:type="spellEnd"/>
      <w:r>
        <w:t>=2, scales="free")+</w:t>
      </w:r>
    </w:p>
    <w:p w14:paraId="359177C3" w14:textId="77777777" w:rsidR="004829B3" w:rsidRDefault="004829B3" w:rsidP="004829B3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28AC3A46" w14:textId="77777777" w:rsidR="004829B3" w:rsidRDefault="004829B3" w:rsidP="004829B3"/>
    <w:p w14:paraId="72445F60" w14:textId="77777777" w:rsidR="004829B3" w:rsidRDefault="004829B3" w:rsidP="004829B3"/>
    <w:p w14:paraId="440BDECF" w14:textId="77777777" w:rsidR="004829B3" w:rsidRDefault="004829B3" w:rsidP="004829B3">
      <w:r>
        <w:t>#Part 2: Question-wise Analysis</w:t>
      </w:r>
    </w:p>
    <w:p w14:paraId="166F8BA3" w14:textId="77777777" w:rsidR="004829B3" w:rsidRDefault="004829B3" w:rsidP="004829B3"/>
    <w:p w14:paraId="504C96EC" w14:textId="77777777" w:rsidR="004829B3" w:rsidRDefault="004829B3" w:rsidP="004829B3"/>
    <w:p w14:paraId="2546CA1B" w14:textId="77777777" w:rsidR="004829B3" w:rsidRDefault="004829B3" w:rsidP="004829B3">
      <w:proofErr w:type="spellStart"/>
      <w:r>
        <w:t>tfidf_question_df</w:t>
      </w:r>
      <w:proofErr w:type="spellEnd"/>
      <w:r>
        <w:t xml:space="preserve"> &lt;- </w:t>
      </w:r>
      <w:proofErr w:type="spellStart"/>
      <w:r>
        <w:t>mydf</w:t>
      </w:r>
      <w:proofErr w:type="spellEnd"/>
      <w:r>
        <w:t xml:space="preserve"> %&gt;%</w:t>
      </w:r>
    </w:p>
    <w:p w14:paraId="27C436A4" w14:textId="77777777" w:rsidR="004829B3" w:rsidRDefault="004829B3" w:rsidP="004829B3"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2D70FA56" w14:textId="77777777" w:rsidR="004829B3" w:rsidRDefault="004829B3" w:rsidP="004829B3">
      <w:r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 %&gt;%</w:t>
      </w:r>
    </w:p>
    <w:p w14:paraId="62407707" w14:textId="77777777" w:rsidR="004829B3" w:rsidRDefault="004829B3" w:rsidP="004829B3">
      <w:r>
        <w:t xml:space="preserve">  </w:t>
      </w:r>
      <w:proofErr w:type="gramStart"/>
      <w:r>
        <w:t>count(</w:t>
      </w:r>
      <w:proofErr w:type="gramEnd"/>
      <w:r>
        <w:t>question, word, sort=TRUE) %&gt;%</w:t>
      </w:r>
    </w:p>
    <w:p w14:paraId="5E2333D0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word=reorder(word, n))</w:t>
      </w:r>
    </w:p>
    <w:p w14:paraId="07879E77" w14:textId="77777777" w:rsidR="004829B3" w:rsidRDefault="004829B3" w:rsidP="004829B3"/>
    <w:p w14:paraId="78D6DDEB" w14:textId="77777777" w:rsidR="004829B3" w:rsidRDefault="004829B3" w:rsidP="004829B3"/>
    <w:p w14:paraId="660C8465" w14:textId="77777777" w:rsidR="004829B3" w:rsidRDefault="004829B3" w:rsidP="004829B3">
      <w:proofErr w:type="spellStart"/>
      <w:r>
        <w:t>tfidf_question_df</w:t>
      </w:r>
      <w:proofErr w:type="spellEnd"/>
      <w:r>
        <w:t xml:space="preserve"> &lt;- </w:t>
      </w:r>
      <w:proofErr w:type="spellStart"/>
      <w:r>
        <w:t>tfidf_question_df</w:t>
      </w:r>
      <w:proofErr w:type="spellEnd"/>
      <w:r>
        <w:t xml:space="preserve"> %&gt;% </w:t>
      </w:r>
      <w:proofErr w:type="spellStart"/>
      <w:r>
        <w:t>bind_tf_</w:t>
      </w:r>
      <w:proofErr w:type="gramStart"/>
      <w:r>
        <w:t>idf</w:t>
      </w:r>
      <w:proofErr w:type="spellEnd"/>
      <w:r>
        <w:t>(</w:t>
      </w:r>
      <w:proofErr w:type="gramEnd"/>
      <w:r>
        <w:t>word, question, n) %&gt;%</w:t>
      </w:r>
    </w:p>
    <w:p w14:paraId="093FF2A2" w14:textId="77777777" w:rsidR="004829B3" w:rsidRDefault="004829B3" w:rsidP="004829B3">
      <w:r>
        <w:t xml:space="preserve">  arrange(desc(</w:t>
      </w:r>
      <w:proofErr w:type="spellStart"/>
      <w:r>
        <w:t>tf_idf</w:t>
      </w:r>
      <w:proofErr w:type="spellEnd"/>
      <w:r>
        <w:t>))</w:t>
      </w:r>
    </w:p>
    <w:p w14:paraId="754BDF74" w14:textId="77777777" w:rsidR="004829B3" w:rsidRDefault="004829B3" w:rsidP="004829B3"/>
    <w:p w14:paraId="7AC86497" w14:textId="77777777" w:rsidR="004829B3" w:rsidRDefault="004829B3" w:rsidP="004829B3">
      <w:proofErr w:type="spellStart"/>
      <w:r>
        <w:t>insight_tfidf</w:t>
      </w:r>
      <w:proofErr w:type="spellEnd"/>
      <w:r>
        <w:t xml:space="preserve"> &lt;- c("&lt;ul&gt;&lt;li&gt;Top words include 'drinking', 'driving', 'drugs': Young population tendencies&lt;/li&gt;&lt;li&gt;</w:t>
      </w:r>
    </w:p>
    <w:p w14:paraId="74C7F402" w14:textId="77777777" w:rsidR="004829B3" w:rsidRDefault="004829B3" w:rsidP="004829B3">
      <w:r>
        <w:t xml:space="preserve">                   High frequency of word 'innocent': People tend to believe they're able to convince their innocence&lt;/li&gt;&lt;/ul&gt;",</w:t>
      </w:r>
    </w:p>
    <w:p w14:paraId="35E8D402" w14:textId="77777777" w:rsidR="004829B3" w:rsidRDefault="004829B3" w:rsidP="004829B3">
      <w:r>
        <w:t xml:space="preserve">                   "&lt;ul&gt;&lt;li&gt;Two types of words: animals and characteristics&lt;/li&gt;&lt;li&gt;</w:t>
      </w:r>
    </w:p>
    <w:p w14:paraId="401A1E21" w14:textId="77777777" w:rsidR="004829B3" w:rsidRDefault="004829B3" w:rsidP="004829B3">
      <w:r>
        <w:t xml:space="preserve">                   Attribute words like 'calm', 'sleep', 'chill' </w:t>
      </w:r>
      <w:proofErr w:type="gramStart"/>
      <w:r>
        <w:t>are</w:t>
      </w:r>
      <w:proofErr w:type="gramEnd"/>
      <w:r>
        <w:t xml:space="preserve"> possibly related to panda&lt;/li&gt;&lt;li&gt;</w:t>
      </w:r>
    </w:p>
    <w:p w14:paraId="4502A3D1" w14:textId="77777777" w:rsidR="004829B3" w:rsidRDefault="004829B3" w:rsidP="004829B3">
      <w:r>
        <w:t xml:space="preserve">                   Other attributes like 'aggressive' or 'confident' are possibly related to 'tiger' or 'lion'&lt;/li&gt;&lt;/ul&gt;",</w:t>
      </w:r>
    </w:p>
    <w:p w14:paraId="11535BE0" w14:textId="77777777" w:rsidR="004829B3" w:rsidRDefault="004829B3" w:rsidP="004829B3">
      <w:r>
        <w:t xml:space="preserve">                   "&lt;ul&gt;&lt;li&gt;Male family members are ranked higher up the list&lt;/li&gt;&lt;li&gt;</w:t>
      </w:r>
    </w:p>
    <w:p w14:paraId="45F856C6" w14:textId="77777777" w:rsidR="004829B3" w:rsidRDefault="004829B3" w:rsidP="004829B3">
      <w:r>
        <w:t xml:space="preserve">                   Female family members are seen as more orderly, while males are seen as the jesters&lt;/li&gt;&lt;/ul&gt;",</w:t>
      </w:r>
    </w:p>
    <w:p w14:paraId="6325BED2" w14:textId="77777777" w:rsidR="004829B3" w:rsidRDefault="004829B3" w:rsidP="004829B3">
      <w:r>
        <w:t xml:space="preserve">                   "&lt;ul&gt;&lt;li&gt;Most words include usual and caricature ways to hurt oneself&lt;/li&gt;&lt;li&gt;</w:t>
      </w:r>
    </w:p>
    <w:p w14:paraId="3A1676C6" w14:textId="77777777" w:rsidR="004829B3" w:rsidRDefault="004829B3" w:rsidP="004829B3">
      <w:r>
        <w:t xml:space="preserve">                   People tend to hurt particular limbs: hands, feet, ankles&lt;/li&gt;&lt;/ul&gt;",</w:t>
      </w:r>
    </w:p>
    <w:p w14:paraId="0AD766C5" w14:textId="77777777" w:rsidR="004829B3" w:rsidRDefault="004829B3" w:rsidP="004829B3">
      <w:r>
        <w:t xml:space="preserve">                   "&lt;ul&gt;&lt;li&gt;Social skills are seen as unique talents: arguing, speaking, listening&lt;/li&gt;&lt;li&gt;</w:t>
      </w:r>
    </w:p>
    <w:p w14:paraId="048E4912" w14:textId="77777777" w:rsidR="004829B3" w:rsidRDefault="004829B3" w:rsidP="004829B3">
      <w:r>
        <w:t xml:space="preserve">                   Further data is needed to fortify arguments&lt;/li&gt;&lt;/ul&gt;")</w:t>
      </w:r>
    </w:p>
    <w:p w14:paraId="6195DF2D" w14:textId="77777777" w:rsidR="004829B3" w:rsidRDefault="004829B3" w:rsidP="004829B3"/>
    <w:p w14:paraId="4D9F9E8F" w14:textId="77777777" w:rsidR="004829B3" w:rsidRDefault="004829B3" w:rsidP="004829B3"/>
    <w:p w14:paraId="7F92AC49" w14:textId="77777777" w:rsidR="004829B3" w:rsidRDefault="004829B3" w:rsidP="004829B3">
      <w:r>
        <w:t>#Part 3: Persona-wise Analysis</w:t>
      </w:r>
    </w:p>
    <w:p w14:paraId="38E872A4" w14:textId="77777777" w:rsidR="004829B3" w:rsidRDefault="004829B3" w:rsidP="004829B3"/>
    <w:p w14:paraId="4882DCD0" w14:textId="77777777" w:rsidR="004829B3" w:rsidRDefault="004829B3" w:rsidP="004829B3">
      <w:proofErr w:type="spellStart"/>
      <w:r>
        <w:t>tfidf_persona_df_yes</w:t>
      </w:r>
      <w:proofErr w:type="spellEnd"/>
      <w:r>
        <w:t xml:space="preserve"> &lt;- </w:t>
      </w:r>
      <w:proofErr w:type="spellStart"/>
      <w:r>
        <w:t>mydf</w:t>
      </w:r>
      <w:proofErr w:type="spellEnd"/>
      <w:r>
        <w:t xml:space="preserve"> %&gt;%</w:t>
      </w:r>
    </w:p>
    <w:p w14:paraId="5F5DEC3B" w14:textId="77777777" w:rsidR="004829B3" w:rsidRDefault="004829B3" w:rsidP="004829B3"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313C7704" w14:textId="77777777" w:rsidR="004829B3" w:rsidRDefault="004829B3" w:rsidP="004829B3">
      <w:r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 %&gt;%</w:t>
      </w:r>
    </w:p>
    <w:p w14:paraId="77AE9749" w14:textId="77777777" w:rsidR="004829B3" w:rsidRDefault="004829B3" w:rsidP="004829B3">
      <w:r>
        <w:t xml:space="preserve">  </w:t>
      </w:r>
      <w:proofErr w:type="gramStart"/>
      <w:r>
        <w:t>filter(</w:t>
      </w:r>
      <w:proofErr w:type="gramEnd"/>
      <w:r>
        <w:t>normal == "yes") %&gt;%</w:t>
      </w:r>
    </w:p>
    <w:p w14:paraId="7FEECC9E" w14:textId="77777777" w:rsidR="004829B3" w:rsidRDefault="004829B3" w:rsidP="004829B3">
      <w:r>
        <w:t xml:space="preserve">  </w:t>
      </w:r>
      <w:proofErr w:type="gramStart"/>
      <w:r>
        <w:t>count(</w:t>
      </w:r>
      <w:proofErr w:type="gramEnd"/>
      <w:r>
        <w:t>response, word, sort=TRUE) %&gt;%</w:t>
      </w:r>
    </w:p>
    <w:p w14:paraId="072CC868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word=reorder(word, n))</w:t>
      </w:r>
    </w:p>
    <w:p w14:paraId="5C10ECC3" w14:textId="77777777" w:rsidR="004829B3" w:rsidRDefault="004829B3" w:rsidP="004829B3"/>
    <w:p w14:paraId="1057CA69" w14:textId="77777777" w:rsidR="004829B3" w:rsidRDefault="004829B3" w:rsidP="004829B3">
      <w:proofErr w:type="spellStart"/>
      <w:r>
        <w:t>tfidf_persona_df_yes</w:t>
      </w:r>
      <w:proofErr w:type="spellEnd"/>
      <w:r>
        <w:t xml:space="preserve"> &lt;- </w:t>
      </w:r>
      <w:proofErr w:type="spellStart"/>
      <w:r>
        <w:t>tfidf_persona_df_yes</w:t>
      </w:r>
      <w:proofErr w:type="spellEnd"/>
      <w:r>
        <w:t xml:space="preserve"> %&gt;% </w:t>
      </w:r>
      <w:proofErr w:type="spellStart"/>
      <w:r>
        <w:t>bind_tf_</w:t>
      </w:r>
      <w:proofErr w:type="gramStart"/>
      <w:r>
        <w:t>idf</w:t>
      </w:r>
      <w:proofErr w:type="spellEnd"/>
      <w:r>
        <w:t>(</w:t>
      </w:r>
      <w:proofErr w:type="gramEnd"/>
      <w:r>
        <w:t>word, response, n) %&gt;%</w:t>
      </w:r>
    </w:p>
    <w:p w14:paraId="12FCE242" w14:textId="77777777" w:rsidR="004829B3" w:rsidRDefault="004829B3" w:rsidP="004829B3">
      <w:r>
        <w:lastRenderedPageBreak/>
        <w:t xml:space="preserve">  arrange(desc(</w:t>
      </w:r>
      <w:proofErr w:type="spellStart"/>
      <w:r>
        <w:t>tf_idf</w:t>
      </w:r>
      <w:proofErr w:type="spellEnd"/>
      <w:r>
        <w:t>))</w:t>
      </w:r>
    </w:p>
    <w:p w14:paraId="0A80B5BA" w14:textId="77777777" w:rsidR="004829B3" w:rsidRDefault="004829B3" w:rsidP="004829B3"/>
    <w:p w14:paraId="06C85972" w14:textId="77777777" w:rsidR="004829B3" w:rsidRDefault="004829B3" w:rsidP="004829B3">
      <w:proofErr w:type="spellStart"/>
      <w:r>
        <w:t>tfidf_persona_df_yes</w:t>
      </w:r>
      <w:proofErr w:type="spellEnd"/>
      <w:r>
        <w:t xml:space="preserve"> %&gt;%</w:t>
      </w:r>
    </w:p>
    <w:p w14:paraId="4F1C18B8" w14:textId="77777777" w:rsidR="004829B3" w:rsidRDefault="004829B3" w:rsidP="004829B3">
      <w:r>
        <w:t xml:space="preserve">  </w:t>
      </w:r>
      <w:proofErr w:type="gramStart"/>
      <w:r>
        <w:t>filter(</w:t>
      </w:r>
      <w:proofErr w:type="spellStart"/>
      <w:proofErr w:type="gramEnd"/>
      <w:r>
        <w:t>tf_idf</w:t>
      </w:r>
      <w:proofErr w:type="spellEnd"/>
      <w:r>
        <w:t xml:space="preserve"> &gt; 0.08) %&gt;%</w:t>
      </w:r>
    </w:p>
    <w:p w14:paraId="03ED2E6D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word=factor(word, levels = rev(unique(word)))) %&gt;%</w:t>
      </w:r>
    </w:p>
    <w:p w14:paraId="3D1ACE6F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 xml:space="preserve">word = reorder(word, </w:t>
      </w:r>
      <w:proofErr w:type="spellStart"/>
      <w:r>
        <w:t>tf_idf</w:t>
      </w:r>
      <w:proofErr w:type="spellEnd"/>
      <w:r>
        <w:t>)) %&gt;%</w:t>
      </w:r>
    </w:p>
    <w:p w14:paraId="486E5310" w14:textId="77777777" w:rsidR="004829B3" w:rsidRDefault="004829B3" w:rsidP="004829B3">
      <w:r>
        <w:t xml:space="preserve">  </w:t>
      </w:r>
      <w:proofErr w:type="gramStart"/>
      <w:r>
        <w:t>ungroup(</w:t>
      </w:r>
      <w:proofErr w:type="gramEnd"/>
      <w:r>
        <w:t>) %&gt;%</w:t>
      </w:r>
    </w:p>
    <w:p w14:paraId="4B756561" w14:textId="77777777" w:rsidR="004829B3" w:rsidRDefault="004829B3" w:rsidP="004829B3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(word, </w:t>
      </w:r>
      <w:proofErr w:type="spellStart"/>
      <w:r>
        <w:t>tf_idf</w:t>
      </w:r>
      <w:proofErr w:type="spellEnd"/>
      <w:r>
        <w:t>, fill=response))+</w:t>
      </w:r>
    </w:p>
    <w:p w14:paraId="71BF0889" w14:textId="77777777" w:rsidR="004829B3" w:rsidRDefault="004829B3" w:rsidP="004829B3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"Normal Persona Unique Words") +</w:t>
      </w:r>
    </w:p>
    <w:p w14:paraId="48B768DA" w14:textId="77777777" w:rsidR="004829B3" w:rsidRDefault="004829B3" w:rsidP="004829B3">
      <w:r>
        <w:t xml:space="preserve">  </w:t>
      </w:r>
      <w:proofErr w:type="spellStart"/>
      <w:r>
        <w:t>geom_col</w:t>
      </w:r>
      <w:proofErr w:type="spellEnd"/>
      <w:r>
        <w:t>(</w:t>
      </w:r>
      <w:proofErr w:type="spellStart"/>
      <w:proofErr w:type="gramStart"/>
      <w:r>
        <w:t>show.legend</w:t>
      </w:r>
      <w:proofErr w:type="spellEnd"/>
      <w:proofErr w:type="gramEnd"/>
      <w:r>
        <w:t>=FALSE)+</w:t>
      </w:r>
    </w:p>
    <w:p w14:paraId="3F3E616A" w14:textId="77777777" w:rsidR="004829B3" w:rsidRDefault="004829B3" w:rsidP="004829B3">
      <w:r>
        <w:t xml:space="preserve">  </w:t>
      </w:r>
      <w:proofErr w:type="gramStart"/>
      <w:r>
        <w:t>labs(</w:t>
      </w:r>
      <w:proofErr w:type="gramEnd"/>
      <w:r>
        <w:t>x=NULL, y="</w:t>
      </w:r>
      <w:proofErr w:type="spellStart"/>
      <w:r>
        <w:t>tf-idf</w:t>
      </w:r>
      <w:proofErr w:type="spellEnd"/>
      <w:r>
        <w:t>")+</w:t>
      </w:r>
    </w:p>
    <w:p w14:paraId="572C00C3" w14:textId="77777777" w:rsidR="004829B3" w:rsidRDefault="004829B3" w:rsidP="004829B3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~response, </w:t>
      </w:r>
      <w:proofErr w:type="spellStart"/>
      <w:r>
        <w:t>ncol</w:t>
      </w:r>
      <w:proofErr w:type="spellEnd"/>
      <w:r>
        <w:t>=2, scales="free")+</w:t>
      </w:r>
    </w:p>
    <w:p w14:paraId="4E263033" w14:textId="77777777" w:rsidR="004829B3" w:rsidRDefault="004829B3" w:rsidP="004829B3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2A13FBEE" w14:textId="77777777" w:rsidR="004829B3" w:rsidRDefault="004829B3" w:rsidP="004829B3"/>
    <w:p w14:paraId="5BB4A669" w14:textId="77777777" w:rsidR="004829B3" w:rsidRDefault="004829B3" w:rsidP="004829B3">
      <w:proofErr w:type="spellStart"/>
      <w:r>
        <w:t>tfidf_persona_df_no</w:t>
      </w:r>
      <w:proofErr w:type="spellEnd"/>
      <w:r>
        <w:t xml:space="preserve"> &lt;- </w:t>
      </w:r>
      <w:proofErr w:type="spellStart"/>
      <w:r>
        <w:t>mydf</w:t>
      </w:r>
      <w:proofErr w:type="spellEnd"/>
      <w:r>
        <w:t xml:space="preserve"> %&gt;%</w:t>
      </w:r>
    </w:p>
    <w:p w14:paraId="3C60F8E4" w14:textId="77777777" w:rsidR="004829B3" w:rsidRDefault="004829B3" w:rsidP="004829B3"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6F390822" w14:textId="77777777" w:rsidR="004829B3" w:rsidRDefault="004829B3" w:rsidP="004829B3">
      <w:r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 %&gt;%</w:t>
      </w:r>
    </w:p>
    <w:p w14:paraId="79FA013A" w14:textId="77777777" w:rsidR="004829B3" w:rsidRDefault="004829B3" w:rsidP="004829B3">
      <w:r>
        <w:t xml:space="preserve">  </w:t>
      </w:r>
      <w:proofErr w:type="gramStart"/>
      <w:r>
        <w:t>filter(</w:t>
      </w:r>
      <w:proofErr w:type="gramEnd"/>
      <w:r>
        <w:t>normal == "no") %&gt;%</w:t>
      </w:r>
    </w:p>
    <w:p w14:paraId="070DF819" w14:textId="77777777" w:rsidR="004829B3" w:rsidRDefault="004829B3" w:rsidP="004829B3">
      <w:r>
        <w:t xml:space="preserve">  </w:t>
      </w:r>
      <w:proofErr w:type="gramStart"/>
      <w:r>
        <w:t>count(</w:t>
      </w:r>
      <w:proofErr w:type="gramEnd"/>
      <w:r>
        <w:t>response, word, sort=TRUE) %&gt;%</w:t>
      </w:r>
    </w:p>
    <w:p w14:paraId="3DF38B75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word=reorder(word, n))</w:t>
      </w:r>
    </w:p>
    <w:p w14:paraId="4339E012" w14:textId="77777777" w:rsidR="004829B3" w:rsidRDefault="004829B3" w:rsidP="004829B3"/>
    <w:p w14:paraId="1E55E0D7" w14:textId="77777777" w:rsidR="004829B3" w:rsidRDefault="004829B3" w:rsidP="004829B3">
      <w:proofErr w:type="spellStart"/>
      <w:r>
        <w:t>tfidf_persona_df_no</w:t>
      </w:r>
      <w:proofErr w:type="spellEnd"/>
      <w:r>
        <w:t xml:space="preserve"> &lt;- </w:t>
      </w:r>
      <w:proofErr w:type="spellStart"/>
      <w:r>
        <w:t>tfidf_persona_df_no</w:t>
      </w:r>
      <w:proofErr w:type="spellEnd"/>
      <w:r>
        <w:t xml:space="preserve"> %&gt;% </w:t>
      </w:r>
      <w:proofErr w:type="spellStart"/>
      <w:r>
        <w:t>bind_tf_</w:t>
      </w:r>
      <w:proofErr w:type="gramStart"/>
      <w:r>
        <w:t>idf</w:t>
      </w:r>
      <w:proofErr w:type="spellEnd"/>
      <w:r>
        <w:t>(</w:t>
      </w:r>
      <w:proofErr w:type="gramEnd"/>
      <w:r>
        <w:t>word, response, n) %&gt;%</w:t>
      </w:r>
    </w:p>
    <w:p w14:paraId="5F9F6AD3" w14:textId="77777777" w:rsidR="004829B3" w:rsidRDefault="004829B3" w:rsidP="004829B3">
      <w:r>
        <w:t xml:space="preserve">  arrange(desc(</w:t>
      </w:r>
      <w:proofErr w:type="spellStart"/>
      <w:r>
        <w:t>tf_idf</w:t>
      </w:r>
      <w:proofErr w:type="spellEnd"/>
      <w:r>
        <w:t>))</w:t>
      </w:r>
    </w:p>
    <w:p w14:paraId="01D20EE0" w14:textId="77777777" w:rsidR="004829B3" w:rsidRDefault="004829B3" w:rsidP="004829B3"/>
    <w:p w14:paraId="72916244" w14:textId="77777777" w:rsidR="004829B3" w:rsidRDefault="004829B3" w:rsidP="004829B3"/>
    <w:p w14:paraId="4E73C211" w14:textId="77777777" w:rsidR="004829B3" w:rsidRDefault="004829B3" w:rsidP="004829B3">
      <w:proofErr w:type="spellStart"/>
      <w:r>
        <w:t>tfidf_persona_df_no</w:t>
      </w:r>
      <w:proofErr w:type="spellEnd"/>
      <w:r>
        <w:t xml:space="preserve"> %&gt;%</w:t>
      </w:r>
    </w:p>
    <w:p w14:paraId="49E8DE37" w14:textId="77777777" w:rsidR="004829B3" w:rsidRDefault="004829B3" w:rsidP="004829B3">
      <w:r>
        <w:t xml:space="preserve">  </w:t>
      </w:r>
      <w:proofErr w:type="gramStart"/>
      <w:r>
        <w:t>filter(</w:t>
      </w:r>
      <w:proofErr w:type="spellStart"/>
      <w:proofErr w:type="gramEnd"/>
      <w:r>
        <w:t>tf_idf</w:t>
      </w:r>
      <w:proofErr w:type="spellEnd"/>
      <w:r>
        <w:t xml:space="preserve"> &gt; 0.08) %&gt;%</w:t>
      </w:r>
    </w:p>
    <w:p w14:paraId="05A1CE3C" w14:textId="77777777" w:rsidR="004829B3" w:rsidRDefault="004829B3" w:rsidP="004829B3">
      <w:r>
        <w:t xml:space="preserve">  </w:t>
      </w:r>
      <w:proofErr w:type="gramStart"/>
      <w:r>
        <w:t>mutate(</w:t>
      </w:r>
      <w:proofErr w:type="gramEnd"/>
      <w:r>
        <w:t>word=factor(word, levels = rev(unique(word)))) %&gt;%</w:t>
      </w:r>
    </w:p>
    <w:p w14:paraId="2B7176A4" w14:textId="77777777" w:rsidR="004829B3" w:rsidRDefault="004829B3" w:rsidP="004829B3">
      <w:r>
        <w:t xml:space="preserve">  #top_</w:t>
      </w:r>
      <w:proofErr w:type="gramStart"/>
      <w:r>
        <w:t>n(</w:t>
      </w:r>
      <w:proofErr w:type="gramEnd"/>
      <w:r>
        <w:t>50) %&gt;%</w:t>
      </w:r>
    </w:p>
    <w:p w14:paraId="3AE136D0" w14:textId="77777777" w:rsidR="004829B3" w:rsidRDefault="004829B3" w:rsidP="004829B3">
      <w:r>
        <w:t xml:space="preserve">  </w:t>
      </w:r>
      <w:proofErr w:type="gramStart"/>
      <w:r>
        <w:t>ungroup(</w:t>
      </w:r>
      <w:proofErr w:type="gramEnd"/>
      <w:r>
        <w:t>) %&gt;%</w:t>
      </w:r>
    </w:p>
    <w:p w14:paraId="6D009D1B" w14:textId="77777777" w:rsidR="004829B3" w:rsidRDefault="004829B3" w:rsidP="004829B3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(word, </w:t>
      </w:r>
      <w:proofErr w:type="spellStart"/>
      <w:r>
        <w:t>tf_idf</w:t>
      </w:r>
      <w:proofErr w:type="spellEnd"/>
      <w:r>
        <w:t>, fill=response))+</w:t>
      </w:r>
    </w:p>
    <w:p w14:paraId="4B9802F4" w14:textId="77777777" w:rsidR="004829B3" w:rsidRDefault="004829B3" w:rsidP="004829B3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"Anormal Persona Unique Words") +</w:t>
      </w:r>
    </w:p>
    <w:p w14:paraId="21B62515" w14:textId="77777777" w:rsidR="004829B3" w:rsidRDefault="004829B3" w:rsidP="004829B3">
      <w:r>
        <w:t xml:space="preserve">  </w:t>
      </w:r>
      <w:proofErr w:type="spellStart"/>
      <w:r>
        <w:t>geom_col</w:t>
      </w:r>
      <w:proofErr w:type="spellEnd"/>
      <w:r>
        <w:t>(</w:t>
      </w:r>
      <w:proofErr w:type="spellStart"/>
      <w:proofErr w:type="gramStart"/>
      <w:r>
        <w:t>show.legend</w:t>
      </w:r>
      <w:proofErr w:type="spellEnd"/>
      <w:proofErr w:type="gramEnd"/>
      <w:r>
        <w:t>=FALSE)+</w:t>
      </w:r>
    </w:p>
    <w:p w14:paraId="63B95352" w14:textId="77777777" w:rsidR="004829B3" w:rsidRDefault="004829B3" w:rsidP="004829B3">
      <w:r>
        <w:t xml:space="preserve">  </w:t>
      </w:r>
      <w:proofErr w:type="gramStart"/>
      <w:r>
        <w:t>labs(</w:t>
      </w:r>
      <w:proofErr w:type="gramEnd"/>
      <w:r>
        <w:t>x=NULL, y="</w:t>
      </w:r>
      <w:proofErr w:type="spellStart"/>
      <w:r>
        <w:t>tf-idf</w:t>
      </w:r>
      <w:proofErr w:type="spellEnd"/>
      <w:r>
        <w:t>")+</w:t>
      </w:r>
    </w:p>
    <w:p w14:paraId="57BE4F92" w14:textId="77777777" w:rsidR="004829B3" w:rsidRDefault="004829B3" w:rsidP="004829B3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~response, </w:t>
      </w:r>
      <w:proofErr w:type="spellStart"/>
      <w:r>
        <w:t>ncol</w:t>
      </w:r>
      <w:proofErr w:type="spellEnd"/>
      <w:r>
        <w:t>=2, scales="free")+</w:t>
      </w:r>
    </w:p>
    <w:p w14:paraId="3AFF8BA0" w14:textId="77777777" w:rsidR="004829B3" w:rsidRDefault="004829B3" w:rsidP="004829B3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789C4F11" w14:textId="77777777" w:rsidR="004829B3" w:rsidRDefault="004829B3" w:rsidP="004829B3"/>
    <w:p w14:paraId="1F922621" w14:textId="77777777" w:rsidR="004829B3" w:rsidRDefault="004829B3" w:rsidP="004829B3">
      <w:r>
        <w:t>##############</w:t>
      </w:r>
    </w:p>
    <w:p w14:paraId="44CD89A5" w14:textId="77777777" w:rsidR="004829B3" w:rsidRDefault="004829B3" w:rsidP="004829B3">
      <w:pPr>
        <w:pStyle w:val="Heading2"/>
      </w:pPr>
      <w:bookmarkStart w:id="5" w:name="_Toc64307356"/>
      <w:r>
        <w:t># Pair-wide correlation</w:t>
      </w:r>
      <w:bookmarkEnd w:id="5"/>
    </w:p>
    <w:p w14:paraId="1C2647A0" w14:textId="77777777" w:rsidR="004829B3" w:rsidRDefault="004829B3" w:rsidP="004829B3">
      <w:r>
        <w:t>##############</w:t>
      </w:r>
    </w:p>
    <w:p w14:paraId="03967FF3" w14:textId="77777777" w:rsidR="004829B3" w:rsidRDefault="004829B3" w:rsidP="004829B3"/>
    <w:p w14:paraId="3FB730F2" w14:textId="77777777" w:rsidR="004829B3" w:rsidRDefault="004829B3" w:rsidP="004829B3"/>
    <w:p w14:paraId="71DD7912" w14:textId="77777777" w:rsidR="004829B3" w:rsidRDefault="004829B3" w:rsidP="004829B3">
      <w:r>
        <w:t>#Part 1: Pair-wise Correlation Analysis</w:t>
      </w:r>
    </w:p>
    <w:p w14:paraId="587A9A7A" w14:textId="77777777" w:rsidR="004829B3" w:rsidRDefault="004829B3" w:rsidP="004829B3"/>
    <w:p w14:paraId="72852CBC" w14:textId="77777777" w:rsidR="004829B3" w:rsidRDefault="004829B3" w:rsidP="004829B3">
      <w:r>
        <w:t># creating a new tidy version of the df without count</w:t>
      </w:r>
    </w:p>
    <w:p w14:paraId="7A121025" w14:textId="77777777" w:rsidR="004829B3" w:rsidRDefault="004829B3" w:rsidP="004829B3">
      <w:proofErr w:type="spellStart"/>
      <w:r>
        <w:t>new_tidy_df</w:t>
      </w:r>
      <w:proofErr w:type="spellEnd"/>
      <w:r>
        <w:t xml:space="preserve"> &lt;- </w:t>
      </w:r>
      <w:proofErr w:type="spellStart"/>
      <w:r>
        <w:t>mydf</w:t>
      </w:r>
      <w:proofErr w:type="spellEnd"/>
      <w:r>
        <w:t xml:space="preserve"> %&gt;%</w:t>
      </w:r>
    </w:p>
    <w:p w14:paraId="2202525B" w14:textId="77777777" w:rsidR="004829B3" w:rsidRDefault="004829B3" w:rsidP="004829B3"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4E1E2AB9" w14:textId="77777777" w:rsidR="004829B3" w:rsidRDefault="004829B3" w:rsidP="004829B3">
      <w:r>
        <w:lastRenderedPageBreak/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 %&gt;%</w:t>
      </w:r>
    </w:p>
    <w:p w14:paraId="7659E7DA" w14:textId="77777777" w:rsidR="004829B3" w:rsidRDefault="004829B3" w:rsidP="004829B3">
      <w:r>
        <w:t xml:space="preserve">  </w:t>
      </w:r>
      <w:proofErr w:type="spellStart"/>
      <w:r>
        <w:t>group_by</w:t>
      </w:r>
      <w:proofErr w:type="spellEnd"/>
      <w:r>
        <w:t>(normal)</w:t>
      </w:r>
    </w:p>
    <w:p w14:paraId="72207E91" w14:textId="77777777" w:rsidR="004829B3" w:rsidRDefault="004829B3" w:rsidP="004829B3"/>
    <w:p w14:paraId="63A481ED" w14:textId="77777777" w:rsidR="004829B3" w:rsidRDefault="004829B3" w:rsidP="004829B3">
      <w:r>
        <w:t xml:space="preserve"># insights </w:t>
      </w:r>
      <w:proofErr w:type="spellStart"/>
      <w:r>
        <w:t>pwcor</w:t>
      </w:r>
      <w:proofErr w:type="spellEnd"/>
    </w:p>
    <w:p w14:paraId="391947AD" w14:textId="77777777" w:rsidR="004829B3" w:rsidRDefault="004829B3" w:rsidP="004829B3">
      <w:proofErr w:type="spellStart"/>
      <w:r>
        <w:t>insight_pwcor</w:t>
      </w:r>
      <w:proofErr w:type="spellEnd"/>
      <w:r>
        <w:t xml:space="preserve"> &lt;- c("&lt;ul&gt;&lt;li&gt;'tiger' is strongly correlated with 'argue' and 'wild', which relates to answers for people's spirit animal and their </w:t>
      </w:r>
      <w:proofErr w:type="gramStart"/>
      <w:r>
        <w:t>character.&lt;</w:t>
      </w:r>
      <w:proofErr w:type="gramEnd"/>
      <w:r>
        <w:t>/li&gt;&lt;/ul&gt;",</w:t>
      </w:r>
    </w:p>
    <w:p w14:paraId="19DF84E0" w14:textId="77777777" w:rsidR="004829B3" w:rsidRDefault="004829B3" w:rsidP="004829B3">
      <w:r>
        <w:t xml:space="preserve">                   "&lt;ul&gt;&lt;li&gt;'police' answers show high correlation with 'fun', 'mistake', and 'dying', so reasons for being arrested are often by mistake or for doing something </w:t>
      </w:r>
      <w:proofErr w:type="gramStart"/>
      <w:r>
        <w:t>fun.&lt;</w:t>
      </w:r>
      <w:proofErr w:type="gramEnd"/>
      <w:r>
        <w:t>/li&gt;&lt;/ul&gt;",</w:t>
      </w:r>
    </w:p>
    <w:p w14:paraId="2EF954BA" w14:textId="77777777" w:rsidR="004829B3" w:rsidRDefault="004829B3" w:rsidP="004829B3">
      <w:r>
        <w:t xml:space="preserve">                   "&lt;ul&gt;&lt;li&gt;'party' got used as part of an answer for several questions, as the mix of results </w:t>
      </w:r>
      <w:proofErr w:type="gramStart"/>
      <w:r>
        <w:t>shows.&lt;</w:t>
      </w:r>
      <w:proofErr w:type="gramEnd"/>
      <w:r>
        <w:t>/li&gt;&lt;/ul&gt;")</w:t>
      </w:r>
    </w:p>
    <w:p w14:paraId="2E3424C2" w14:textId="77777777" w:rsidR="004829B3" w:rsidRDefault="004829B3" w:rsidP="004829B3"/>
    <w:p w14:paraId="2173015E" w14:textId="77777777" w:rsidR="004829B3" w:rsidRDefault="004829B3" w:rsidP="004829B3"/>
    <w:p w14:paraId="54083349" w14:textId="77777777" w:rsidR="004829B3" w:rsidRDefault="004829B3" w:rsidP="004829B3">
      <w:r>
        <w:t>##############</w:t>
      </w:r>
    </w:p>
    <w:p w14:paraId="59A463F1" w14:textId="026D9A4B" w:rsidR="004829B3" w:rsidRDefault="004829B3" w:rsidP="004829B3">
      <w:pPr>
        <w:pStyle w:val="Heading2"/>
      </w:pPr>
      <w:bookmarkStart w:id="6" w:name="_Toc64307357"/>
      <w:r>
        <w:t>#</w:t>
      </w:r>
      <w:r>
        <w:t xml:space="preserve"> </w:t>
      </w:r>
      <w:r>
        <w:t>Sentiment</w:t>
      </w:r>
      <w:bookmarkEnd w:id="6"/>
    </w:p>
    <w:p w14:paraId="129AE806" w14:textId="77777777" w:rsidR="004829B3" w:rsidRDefault="004829B3" w:rsidP="004829B3">
      <w:r>
        <w:t>##############</w:t>
      </w:r>
    </w:p>
    <w:p w14:paraId="5BC3EEFE" w14:textId="77777777" w:rsidR="004829B3" w:rsidRDefault="004829B3" w:rsidP="004829B3"/>
    <w:p w14:paraId="06B464B0" w14:textId="77777777" w:rsidR="004829B3" w:rsidRDefault="004829B3" w:rsidP="004829B3">
      <w:r>
        <w:t># insights sentiment</w:t>
      </w:r>
    </w:p>
    <w:p w14:paraId="51876251" w14:textId="77777777" w:rsidR="004829B3" w:rsidRDefault="004829B3" w:rsidP="004829B3">
      <w:proofErr w:type="spellStart"/>
      <w:r>
        <w:t>fleeb_sent</w:t>
      </w:r>
      <w:proofErr w:type="spellEnd"/>
      <w:r>
        <w:t xml:space="preserve"> &lt;- c("&lt;ul&gt;&lt;li&gt;Abnormal responders use extreme words like '</w:t>
      </w:r>
      <w:proofErr w:type="spellStart"/>
      <w:r>
        <w:t>super','amazing','craziest</w:t>
      </w:r>
      <w:proofErr w:type="spellEnd"/>
      <w:proofErr w:type="gramStart"/>
      <w:r>
        <w:t>'.&lt;</w:t>
      </w:r>
      <w:proofErr w:type="gramEnd"/>
      <w:r>
        <w:t>/li&gt;&lt;/ul&gt;",</w:t>
      </w:r>
    </w:p>
    <w:p w14:paraId="51D3A7F9" w14:textId="77777777" w:rsidR="004829B3" w:rsidRDefault="004829B3" w:rsidP="004829B3">
      <w:r>
        <w:t xml:space="preserve">                "&lt;ul&gt;&lt;li&gt;'No' responders tend to have more negative words&lt;/li&gt;&lt;/ul&gt;",</w:t>
      </w:r>
    </w:p>
    <w:p w14:paraId="3FDFE089" w14:textId="77777777" w:rsidR="004829B3" w:rsidRDefault="004829B3" w:rsidP="004829B3">
      <w:r>
        <w:t xml:space="preserve">                "&lt;ul&gt;&lt;li&gt;Negative value for words “arrested” and “hurt” are higher among 'No' </w:t>
      </w:r>
      <w:proofErr w:type="gramStart"/>
      <w:r>
        <w:t>responders;</w:t>
      </w:r>
      <w:proofErr w:type="gramEnd"/>
    </w:p>
    <w:p w14:paraId="0AB5C2E3" w14:textId="77777777" w:rsidR="004829B3" w:rsidRDefault="004829B3" w:rsidP="004829B3">
      <w:r>
        <w:t xml:space="preserve">                however, it is caused because there are more 'no' responses </w:t>
      </w:r>
      <w:proofErr w:type="gramStart"/>
      <w:r>
        <w:t>overall.&lt;</w:t>
      </w:r>
      <w:proofErr w:type="gramEnd"/>
      <w:r>
        <w:t>/li&gt;&lt;/ul&gt;",</w:t>
      </w:r>
    </w:p>
    <w:p w14:paraId="7A022D24" w14:textId="77777777" w:rsidR="004829B3" w:rsidRDefault="004829B3" w:rsidP="004829B3">
      <w:r>
        <w:t xml:space="preserve">                "&lt;ul&gt;&lt;li&gt;'Yes' responders tend to use more formal </w:t>
      </w:r>
      <w:proofErr w:type="gramStart"/>
      <w:r>
        <w:t>dialect.&lt;</w:t>
      </w:r>
      <w:proofErr w:type="gramEnd"/>
      <w:r>
        <w:t>/li&gt;&lt;/ul&gt;")</w:t>
      </w:r>
    </w:p>
    <w:p w14:paraId="408AC480" w14:textId="77777777" w:rsidR="004829B3" w:rsidRDefault="004829B3" w:rsidP="004829B3"/>
    <w:p w14:paraId="26A1373F" w14:textId="77777777" w:rsidR="004829B3" w:rsidRDefault="004829B3" w:rsidP="004829B3">
      <w:r>
        <w:t>##############</w:t>
      </w:r>
    </w:p>
    <w:p w14:paraId="11D13013" w14:textId="41C4ED49" w:rsidR="004829B3" w:rsidRDefault="004829B3" w:rsidP="004829B3">
      <w:pPr>
        <w:pStyle w:val="Heading2"/>
      </w:pPr>
      <w:bookmarkStart w:id="7" w:name="_Toc64307358"/>
      <w:r>
        <w:t>#</w:t>
      </w:r>
      <w:r>
        <w:t xml:space="preserve"> </w:t>
      </w:r>
      <w:r>
        <w:t>Naive Bayes</w:t>
      </w:r>
      <w:bookmarkEnd w:id="7"/>
    </w:p>
    <w:p w14:paraId="212E079F" w14:textId="77777777" w:rsidR="004829B3" w:rsidRDefault="004829B3" w:rsidP="004829B3">
      <w:r>
        <w:t>##############</w:t>
      </w:r>
    </w:p>
    <w:p w14:paraId="7DE71382" w14:textId="77777777" w:rsidR="004829B3" w:rsidRDefault="004829B3" w:rsidP="004829B3"/>
    <w:p w14:paraId="24E45DA3" w14:textId="77777777" w:rsidR="004829B3" w:rsidRDefault="004829B3" w:rsidP="004829B3">
      <w:r>
        <w:t xml:space="preserve">#creating a </w:t>
      </w:r>
      <w:proofErr w:type="spellStart"/>
      <w:r>
        <w:t>dfm</w:t>
      </w:r>
      <w:proofErr w:type="spellEnd"/>
    </w:p>
    <w:p w14:paraId="67E8EFFC" w14:textId="77777777" w:rsidR="004829B3" w:rsidRDefault="004829B3" w:rsidP="004829B3">
      <w:proofErr w:type="spellStart"/>
      <w:r>
        <w:t>dfm_df</w:t>
      </w:r>
      <w:proofErr w:type="spellEnd"/>
      <w:r>
        <w:t xml:space="preserve"> &lt;- </w:t>
      </w:r>
      <w:proofErr w:type="spellStart"/>
      <w:r>
        <w:t>mydf</w:t>
      </w:r>
      <w:proofErr w:type="spellEnd"/>
      <w:r>
        <w:t xml:space="preserve"> %&gt;%</w:t>
      </w:r>
    </w:p>
    <w:p w14:paraId="6E4B721B" w14:textId="77777777" w:rsidR="004829B3" w:rsidRDefault="004829B3" w:rsidP="004829B3">
      <w:r>
        <w:t xml:space="preserve">  </w:t>
      </w:r>
      <w:proofErr w:type="gramStart"/>
      <w:r>
        <w:t>filter(</w:t>
      </w:r>
      <w:proofErr w:type="gramEnd"/>
      <w:r>
        <w:t>!question == 6) %&gt;%</w:t>
      </w:r>
    </w:p>
    <w:p w14:paraId="5F6574A9" w14:textId="77777777" w:rsidR="004829B3" w:rsidRDefault="004829B3" w:rsidP="004829B3"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5239652A" w14:textId="77777777" w:rsidR="004829B3" w:rsidRDefault="004829B3" w:rsidP="004829B3">
      <w:r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) %&gt;%</w:t>
      </w:r>
    </w:p>
    <w:p w14:paraId="7EEADA11" w14:textId="77777777" w:rsidR="004829B3" w:rsidRDefault="004829B3" w:rsidP="004829B3">
      <w:r>
        <w:t xml:space="preserve">  </w:t>
      </w:r>
      <w:proofErr w:type="gramStart"/>
      <w:r>
        <w:t>count(</w:t>
      </w:r>
      <w:proofErr w:type="spellStart"/>
      <w:proofErr w:type="gramEnd"/>
      <w:r>
        <w:t>response,normal</w:t>
      </w:r>
      <w:proofErr w:type="spellEnd"/>
      <w:r>
        <w:t>, word, sort=TRUE) %&gt;%</w:t>
      </w:r>
    </w:p>
    <w:p w14:paraId="12BCA7E7" w14:textId="77777777" w:rsidR="004829B3" w:rsidRDefault="004829B3" w:rsidP="004829B3">
      <w:r>
        <w:t xml:space="preserve">  </w:t>
      </w:r>
      <w:proofErr w:type="spellStart"/>
      <w:r>
        <w:t>cast_dfm</w:t>
      </w:r>
      <w:proofErr w:type="spellEnd"/>
      <w:r>
        <w:t>(</w:t>
      </w:r>
      <w:proofErr w:type="spellStart"/>
      <w:proofErr w:type="gramStart"/>
      <w:r>
        <w:t>response,word</w:t>
      </w:r>
      <w:proofErr w:type="gramEnd"/>
      <w:r>
        <w:t>,n</w:t>
      </w:r>
      <w:proofErr w:type="spellEnd"/>
      <w:r>
        <w:t>)</w:t>
      </w:r>
    </w:p>
    <w:p w14:paraId="6A8207C8" w14:textId="77777777" w:rsidR="004829B3" w:rsidRDefault="004829B3" w:rsidP="004829B3"/>
    <w:p w14:paraId="19716CB5" w14:textId="77777777" w:rsidR="004829B3" w:rsidRDefault="004829B3" w:rsidP="004829B3"/>
    <w:p w14:paraId="2F64288F" w14:textId="77777777" w:rsidR="004829B3" w:rsidRDefault="004829B3" w:rsidP="004829B3">
      <w:r>
        <w:t>#let's split the docs into training and testing data</w:t>
      </w:r>
    </w:p>
    <w:p w14:paraId="3074B065" w14:textId="77777777" w:rsidR="004829B3" w:rsidRDefault="004829B3" w:rsidP="004829B3">
      <w:r>
        <w:t xml:space="preserve">d &lt;- </w:t>
      </w:r>
      <w:proofErr w:type="gramStart"/>
      <w:r>
        <w:t>c(</w:t>
      </w:r>
      <w:proofErr w:type="gramEnd"/>
      <w:r>
        <w:t>6,7,12,19,23,27)</w:t>
      </w:r>
    </w:p>
    <w:p w14:paraId="079FE03F" w14:textId="77777777" w:rsidR="004829B3" w:rsidRDefault="004829B3" w:rsidP="004829B3">
      <w:proofErr w:type="spellStart"/>
      <w:proofErr w:type="gramStart"/>
      <w:r>
        <w:t>dfm.train</w:t>
      </w:r>
      <w:proofErr w:type="spellEnd"/>
      <w:proofErr w:type="gramEnd"/>
      <w:r>
        <w:t>&lt;-</w:t>
      </w:r>
      <w:proofErr w:type="spellStart"/>
      <w:r>
        <w:t>dfm_df</w:t>
      </w:r>
      <w:proofErr w:type="spellEnd"/>
      <w:r>
        <w:t>[-d,]</w:t>
      </w:r>
    </w:p>
    <w:p w14:paraId="1B6A844A" w14:textId="77777777" w:rsidR="004829B3" w:rsidRDefault="004829B3" w:rsidP="004829B3">
      <w:proofErr w:type="spellStart"/>
      <w:r>
        <w:t>dfm.test</w:t>
      </w:r>
      <w:proofErr w:type="spellEnd"/>
      <w:r>
        <w:t>&lt;-</w:t>
      </w:r>
      <w:proofErr w:type="spellStart"/>
      <w:r>
        <w:t>dfm_df</w:t>
      </w:r>
      <w:proofErr w:type="spellEnd"/>
      <w:r>
        <w:t>[d,]</w:t>
      </w:r>
    </w:p>
    <w:p w14:paraId="6061D596" w14:textId="77777777" w:rsidR="004829B3" w:rsidRDefault="004829B3" w:rsidP="004829B3"/>
    <w:p w14:paraId="244BB901" w14:textId="77777777" w:rsidR="004829B3" w:rsidRDefault="004829B3" w:rsidP="004829B3"/>
    <w:p w14:paraId="08052938" w14:textId="77777777" w:rsidR="004829B3" w:rsidRDefault="004829B3" w:rsidP="004829B3">
      <w:r>
        <w:t>#building the Naive Bayes model:</w:t>
      </w:r>
    </w:p>
    <w:p w14:paraId="490AF241" w14:textId="77777777" w:rsidR="004829B3" w:rsidRDefault="004829B3" w:rsidP="004829B3">
      <w:proofErr w:type="spellStart"/>
      <w:r>
        <w:t>isnaivebayesnormal</w:t>
      </w:r>
      <w:proofErr w:type="spellEnd"/>
      <w:r>
        <w:t xml:space="preserve"> &lt;- </w:t>
      </w:r>
      <w:proofErr w:type="spellStart"/>
      <w:r>
        <w:t>textmodel_</w:t>
      </w:r>
      <w:proofErr w:type="gramStart"/>
      <w:r>
        <w:t>nb</w:t>
      </w:r>
      <w:proofErr w:type="spellEnd"/>
      <w:r>
        <w:t>(</w:t>
      </w:r>
      <w:proofErr w:type="spellStart"/>
      <w:proofErr w:type="gramEnd"/>
      <w:r>
        <w:t>dfm.train</w:t>
      </w:r>
      <w:proofErr w:type="spellEnd"/>
      <w:r>
        <w:t>, c(1,1,1,1,1,1,1,1,1,1,1,1,</w:t>
      </w:r>
    </w:p>
    <w:p w14:paraId="43FC8832" w14:textId="77777777" w:rsidR="004829B3" w:rsidRDefault="004829B3" w:rsidP="004829B3">
      <w:r>
        <w:t xml:space="preserve">                                                0,0,0,0,0,0,0,0,0,0,0,0,0,0))</w:t>
      </w:r>
    </w:p>
    <w:p w14:paraId="4A01C52C" w14:textId="77777777" w:rsidR="004829B3" w:rsidRDefault="004829B3" w:rsidP="004829B3"/>
    <w:p w14:paraId="40F60F1D" w14:textId="77777777" w:rsidR="004829B3" w:rsidRDefault="004829B3" w:rsidP="004829B3">
      <w:proofErr w:type="spellStart"/>
      <w:r>
        <w:t>dfmat_matched</w:t>
      </w:r>
      <w:proofErr w:type="spellEnd"/>
      <w:r>
        <w:t xml:space="preserve"> &lt;- </w:t>
      </w:r>
      <w:proofErr w:type="spellStart"/>
      <w:r>
        <w:t>dfm_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dfm.test</w:t>
      </w:r>
      <w:proofErr w:type="spellEnd"/>
      <w:r>
        <w:t xml:space="preserve">, features = </w:t>
      </w:r>
      <w:proofErr w:type="spellStart"/>
      <w:r>
        <w:t>featnames</w:t>
      </w:r>
      <w:proofErr w:type="spellEnd"/>
      <w:r>
        <w:t>(</w:t>
      </w:r>
      <w:proofErr w:type="spellStart"/>
      <w:r>
        <w:t>dfm.train</w:t>
      </w:r>
      <w:proofErr w:type="spellEnd"/>
      <w:r>
        <w:t>))</w:t>
      </w:r>
    </w:p>
    <w:p w14:paraId="3AAE951E" w14:textId="77777777" w:rsidR="004829B3" w:rsidRDefault="004829B3" w:rsidP="004829B3">
      <w:r>
        <w:t xml:space="preserve">#dfmat_matched: the ones that differ from the previous one </w:t>
      </w:r>
      <w:proofErr w:type="gramStart"/>
      <w:r>
        <w:t>are</w:t>
      </w:r>
      <w:proofErr w:type="gramEnd"/>
      <w:r>
        <w:t xml:space="preserve"> yeah, hurt, arrested, people, time</w:t>
      </w:r>
    </w:p>
    <w:p w14:paraId="569B619C" w14:textId="77777777" w:rsidR="004829B3" w:rsidRDefault="004829B3" w:rsidP="004829B3"/>
    <w:p w14:paraId="21FC82FA" w14:textId="77777777" w:rsidR="004829B3" w:rsidRDefault="004829B3" w:rsidP="004829B3"/>
    <w:p w14:paraId="6F397A79" w14:textId="77777777" w:rsidR="004829B3" w:rsidRDefault="004829B3" w:rsidP="004829B3">
      <w:r>
        <w:t># predicting the testing data</w:t>
      </w:r>
    </w:p>
    <w:p w14:paraId="0B1C6301" w14:textId="77777777" w:rsidR="004829B3" w:rsidRDefault="004829B3" w:rsidP="004829B3">
      <w:proofErr w:type="spellStart"/>
      <w:r>
        <w:t>offthewall_predictions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(predict(</w:t>
      </w:r>
      <w:proofErr w:type="spellStart"/>
      <w:r>
        <w:t>isnaivebayesnormal</w:t>
      </w:r>
      <w:proofErr w:type="spellEnd"/>
      <w:r>
        <w:t xml:space="preserve">, </w:t>
      </w:r>
      <w:proofErr w:type="spellStart"/>
      <w:r>
        <w:t>dfm.test</w:t>
      </w:r>
      <w:proofErr w:type="spellEnd"/>
      <w:r>
        <w:t>))</w:t>
      </w:r>
    </w:p>
    <w:p w14:paraId="5B0ED855" w14:textId="77777777" w:rsidR="004829B3" w:rsidRDefault="004829B3" w:rsidP="004829B3"/>
    <w:p w14:paraId="638E0CD8" w14:textId="77777777" w:rsidR="004829B3" w:rsidRDefault="004829B3" w:rsidP="004829B3">
      <w:proofErr w:type="spellStart"/>
      <w:r>
        <w:t>offthewall_predictions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('2',"Normal</w:t>
      </w:r>
      <w:proofErr w:type="gramStart"/>
      <w:r>
        <w:t>",offthewall</w:t>
      </w:r>
      <w:proofErr w:type="gramEnd"/>
      <w:r>
        <w:t>_predictions)</w:t>
      </w:r>
    </w:p>
    <w:p w14:paraId="5B8F9DBF" w14:textId="77777777" w:rsidR="004829B3" w:rsidRDefault="004829B3" w:rsidP="004829B3">
      <w:proofErr w:type="spellStart"/>
      <w:r>
        <w:t>offthewall_predictions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('1',"Abnormal</w:t>
      </w:r>
      <w:proofErr w:type="gramStart"/>
      <w:r>
        <w:t>",offthewall</w:t>
      </w:r>
      <w:proofErr w:type="gramEnd"/>
      <w:r>
        <w:t>_predictions)</w:t>
      </w:r>
    </w:p>
    <w:p w14:paraId="2FA39C14" w14:textId="77777777" w:rsidR="004829B3" w:rsidRDefault="004829B3" w:rsidP="004829B3"/>
    <w:p w14:paraId="32A77020" w14:textId="77777777" w:rsidR="004829B3" w:rsidRDefault="004829B3" w:rsidP="004829B3">
      <w:r>
        <w:t># table with top predictive scores</w:t>
      </w:r>
    </w:p>
    <w:p w14:paraId="5C8552B1" w14:textId="77777777" w:rsidR="004829B3" w:rsidRDefault="004829B3" w:rsidP="004829B3">
      <w:r>
        <w:t xml:space="preserve">words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isnaivebayesnormal$param</w:t>
      </w:r>
      <w:proofErr w:type="spellEnd"/>
      <w:r>
        <w:t>)</w:t>
      </w:r>
    </w:p>
    <w:p w14:paraId="01C22CB1" w14:textId="77777777" w:rsidR="004829B3" w:rsidRDefault="004829B3" w:rsidP="004829B3">
      <w:proofErr w:type="spellStart"/>
      <w:r>
        <w:t>t_words</w:t>
      </w:r>
      <w:proofErr w:type="spellEnd"/>
      <w:r>
        <w:t xml:space="preserve"> &lt;- t(words)</w:t>
      </w:r>
    </w:p>
    <w:p w14:paraId="1139345B" w14:textId="77777777" w:rsidR="004829B3" w:rsidRDefault="004829B3" w:rsidP="004829B3"/>
    <w:p w14:paraId="5A9A476C" w14:textId="77777777" w:rsidR="004829B3" w:rsidRDefault="004829B3" w:rsidP="004829B3">
      <w:proofErr w:type="spellStart"/>
      <w:r>
        <w:t>t_words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t_words</w:t>
      </w:r>
      <w:proofErr w:type="spellEnd"/>
      <w:r>
        <w:t>)</w:t>
      </w:r>
    </w:p>
    <w:p w14:paraId="6BB2EC33" w14:textId="77777777" w:rsidR="004829B3" w:rsidRDefault="004829B3" w:rsidP="004829B3"/>
    <w:p w14:paraId="4A1C44EE" w14:textId="77777777" w:rsidR="004829B3" w:rsidRDefault="004829B3" w:rsidP="004829B3">
      <w:proofErr w:type="spellStart"/>
      <w:r>
        <w:t>colnames</w:t>
      </w:r>
      <w:proofErr w:type="spellEnd"/>
      <w:r>
        <w:t>(</w:t>
      </w:r>
      <w:proofErr w:type="spellStart"/>
      <w:r>
        <w:t>t_words</w:t>
      </w:r>
      <w:proofErr w:type="spellEnd"/>
      <w:r>
        <w:t xml:space="preserve">) &lt;- </w:t>
      </w:r>
      <w:proofErr w:type="spellStart"/>
      <w:r>
        <w:t>rownames</w:t>
      </w:r>
      <w:proofErr w:type="spellEnd"/>
      <w:r>
        <w:t>(words)</w:t>
      </w:r>
    </w:p>
    <w:p w14:paraId="398D4796" w14:textId="77777777" w:rsidR="004829B3" w:rsidRDefault="004829B3" w:rsidP="004829B3">
      <w:proofErr w:type="spellStart"/>
      <w:r>
        <w:t>rownames</w:t>
      </w:r>
      <w:proofErr w:type="spellEnd"/>
      <w:r>
        <w:t>(</w:t>
      </w:r>
      <w:proofErr w:type="spellStart"/>
      <w:r>
        <w:t>t_words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(words)</w:t>
      </w:r>
    </w:p>
    <w:p w14:paraId="7C001942" w14:textId="77777777" w:rsidR="004829B3" w:rsidRDefault="004829B3" w:rsidP="004829B3">
      <w:proofErr w:type="spellStart"/>
      <w:r>
        <w:t>t_words$diff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>t_words$'1' - t_words$'0')</w:t>
      </w:r>
    </w:p>
    <w:p w14:paraId="2AD5FC07" w14:textId="77777777" w:rsidR="004829B3" w:rsidRDefault="004829B3" w:rsidP="004829B3"/>
    <w:p w14:paraId="6E32668A" w14:textId="77777777" w:rsidR="004829B3" w:rsidRDefault="004829B3" w:rsidP="004829B3">
      <w:r>
        <w:t xml:space="preserve">k &lt;- </w:t>
      </w:r>
      <w:proofErr w:type="spellStart"/>
      <w:r>
        <w:t>t_words</w:t>
      </w:r>
      <w:proofErr w:type="spellEnd"/>
      <w:r>
        <w:t xml:space="preserve"> %&gt;% arrange(desc(diff)) %&gt;%</w:t>
      </w:r>
    </w:p>
    <w:p w14:paraId="1E94BFB6" w14:textId="77777777" w:rsidR="004829B3" w:rsidRDefault="004829B3" w:rsidP="004829B3">
      <w:r>
        <w:t xml:space="preserve">  </w:t>
      </w:r>
      <w:proofErr w:type="spellStart"/>
      <w:r>
        <w:t>top_n</w:t>
      </w:r>
      <w:proofErr w:type="spellEnd"/>
      <w:r>
        <w:t>(</w:t>
      </w:r>
      <w:proofErr w:type="gramStart"/>
      <w:r>
        <w:t>10,diff</w:t>
      </w:r>
      <w:proofErr w:type="gramEnd"/>
      <w:r>
        <w:t>) %&gt;%</w:t>
      </w:r>
    </w:p>
    <w:p w14:paraId="4B8B5B18" w14:textId="77777777" w:rsidR="004829B3" w:rsidRDefault="004829B3" w:rsidP="004829B3">
      <w:r>
        <w:t xml:space="preserve">  round(digits=3)</w:t>
      </w:r>
    </w:p>
    <w:p w14:paraId="3C32877A" w14:textId="77777777" w:rsidR="004829B3" w:rsidRDefault="004829B3" w:rsidP="004829B3"/>
    <w:p w14:paraId="79843267" w14:textId="77777777" w:rsidR="004829B3" w:rsidRDefault="004829B3" w:rsidP="004829B3">
      <w:r>
        <w:t># insights naive bayes</w:t>
      </w:r>
    </w:p>
    <w:p w14:paraId="5F8E8683" w14:textId="77777777" w:rsidR="004829B3" w:rsidRDefault="004829B3" w:rsidP="004829B3">
      <w:proofErr w:type="spellStart"/>
      <w:r>
        <w:t>insight_nb</w:t>
      </w:r>
      <w:proofErr w:type="spellEnd"/>
      <w:r>
        <w:t xml:space="preserve"> &lt;- c("&lt;ul&gt;&lt;li&gt;According to our model we have 99.4% of sparsity which means we have 99% of unique words in our data </w:t>
      </w:r>
      <w:proofErr w:type="gramStart"/>
      <w:r>
        <w:t>set.&lt;</w:t>
      </w:r>
      <w:proofErr w:type="gramEnd"/>
      <w:r>
        <w:t>/li&gt;&lt;/ul&gt;",</w:t>
      </w:r>
    </w:p>
    <w:p w14:paraId="79CB3B69" w14:textId="77777777" w:rsidR="004829B3" w:rsidRDefault="004829B3" w:rsidP="004829B3">
      <w:r>
        <w:t xml:space="preserve">                "&lt;ul&gt;&lt;li&gt;The model predicted that the use of words like yeah and guess in the text were the ones to contribute to a yes answer, we can say that these have no significant meaning into predicting if a person is considered normal or </w:t>
      </w:r>
      <w:proofErr w:type="gramStart"/>
      <w:r>
        <w:t>not.&lt;</w:t>
      </w:r>
      <w:proofErr w:type="gramEnd"/>
      <w:r>
        <w:t>/li&gt;&lt;/ul&gt;",</w:t>
      </w:r>
    </w:p>
    <w:p w14:paraId="04B31399" w14:textId="77777777" w:rsidR="004829B3" w:rsidRDefault="004829B3" w:rsidP="004829B3">
      <w:r>
        <w:t xml:space="preserve">                "&lt;ul&gt;&lt;li&gt;The model predicted that the use of words like friends, craziest and animal in the text were the ones to contribute to a no answer, the same way these words have no significant meaning into predicting if is considered normal or </w:t>
      </w:r>
      <w:proofErr w:type="gramStart"/>
      <w:r>
        <w:t>not.&lt;</w:t>
      </w:r>
      <w:proofErr w:type="gramEnd"/>
      <w:r>
        <w:t>/li&gt;&lt;/ul&gt;",</w:t>
      </w:r>
    </w:p>
    <w:p w14:paraId="65039026" w14:textId="77777777" w:rsidR="004829B3" w:rsidRDefault="004829B3" w:rsidP="004829B3">
      <w:r>
        <w:t xml:space="preserve">                "&lt;ul&gt;&lt;li&gt;Our model is not making the correct predictions, but why is our model not good?</w:t>
      </w:r>
    </w:p>
    <w:p w14:paraId="54BDEB27" w14:textId="77777777" w:rsidR="004829B3" w:rsidRDefault="004829B3" w:rsidP="004829B3">
      <w:r>
        <w:t xml:space="preserve">                    We have all sort of limitations, only 32 survey answers with a small number of tokens per </w:t>
      </w:r>
      <w:proofErr w:type="gramStart"/>
      <w:r>
        <w:t>question.&lt;</w:t>
      </w:r>
      <w:proofErr w:type="gramEnd"/>
      <w:r>
        <w:t>/li&gt;&lt;/ul&gt;",</w:t>
      </w:r>
    </w:p>
    <w:p w14:paraId="14F31FD9" w14:textId="77777777" w:rsidR="004829B3" w:rsidRDefault="004829B3" w:rsidP="004829B3">
      <w:r>
        <w:t xml:space="preserve">                "&lt;ul&gt;&lt;li&gt;We have a high percentage of sparsity we have a lot of unique words and that could create a problem to the model, not having matches between the text could make the model </w:t>
      </w:r>
      <w:proofErr w:type="spellStart"/>
      <w:proofErr w:type="gramStart"/>
      <w:r>
        <w:t>mispredict</w:t>
      </w:r>
      <w:proofErr w:type="spellEnd"/>
      <w:r>
        <w:t>.&lt;</w:t>
      </w:r>
      <w:proofErr w:type="gramEnd"/>
      <w:r>
        <w:t>/li&gt;&lt;/ul&gt;",</w:t>
      </w:r>
    </w:p>
    <w:p w14:paraId="4E1971CB" w14:textId="77777777" w:rsidR="004829B3" w:rsidRDefault="004829B3" w:rsidP="004829B3">
      <w:r>
        <w:t xml:space="preserve">                "&lt;ul&gt;&lt;li&gt;Analyzing the answers individually, they do not provide a lot of insight to the question </w:t>
      </w:r>
      <w:proofErr w:type="gramStart"/>
      <w:r>
        <w:t>asked.&lt;</w:t>
      </w:r>
      <w:proofErr w:type="gramEnd"/>
      <w:r>
        <w:t>/li&gt;&lt;/ul&gt;")</w:t>
      </w:r>
    </w:p>
    <w:p w14:paraId="412F47CC" w14:textId="77777777" w:rsidR="004829B3" w:rsidRDefault="004829B3" w:rsidP="004829B3"/>
    <w:p w14:paraId="4DE228C9" w14:textId="77777777" w:rsidR="004829B3" w:rsidRDefault="004829B3" w:rsidP="004829B3">
      <w:r>
        <w:t>#Format tools</w:t>
      </w:r>
    </w:p>
    <w:p w14:paraId="78439263" w14:textId="77777777" w:rsidR="004829B3" w:rsidRDefault="004829B3" w:rsidP="004829B3"/>
    <w:p w14:paraId="5353EB55" w14:textId="77777777" w:rsidR="004829B3" w:rsidRDefault="004829B3" w:rsidP="004829B3">
      <w:proofErr w:type="spellStart"/>
      <w:r>
        <w:lastRenderedPageBreak/>
        <w:t>improvement_formatter</w:t>
      </w:r>
      <w:proofErr w:type="spellEnd"/>
      <w:r>
        <w:t xml:space="preserve"> &lt;- </w:t>
      </w:r>
    </w:p>
    <w:p w14:paraId="5577F006" w14:textId="77777777" w:rsidR="004829B3" w:rsidRDefault="004829B3" w:rsidP="004829B3">
      <w:r>
        <w:t xml:space="preserve">  </w:t>
      </w:r>
      <w:proofErr w:type="gramStart"/>
      <w:r>
        <w:t>formatter(</w:t>
      </w:r>
      <w:proofErr w:type="gramEnd"/>
      <w:r>
        <w:t xml:space="preserve">"span", </w:t>
      </w:r>
    </w:p>
    <w:p w14:paraId="753FEF57" w14:textId="77777777" w:rsidR="004829B3" w:rsidRDefault="004829B3" w:rsidP="004829B3">
      <w:r>
        <w:t xml:space="preserve">            style = x ~ </w:t>
      </w:r>
      <w:proofErr w:type="gramStart"/>
      <w:r>
        <w:t>style(</w:t>
      </w:r>
      <w:proofErr w:type="gramEnd"/>
    </w:p>
    <w:p w14:paraId="30CDE2A7" w14:textId="77777777" w:rsidR="004829B3" w:rsidRDefault="004829B3" w:rsidP="004829B3">
      <w:r>
        <w:t xml:space="preserve">              </w:t>
      </w:r>
      <w:proofErr w:type="spellStart"/>
      <w:proofErr w:type="gramStart"/>
      <w:r>
        <w:t>font.weight</w:t>
      </w:r>
      <w:proofErr w:type="spellEnd"/>
      <w:proofErr w:type="gramEnd"/>
      <w:r>
        <w:t xml:space="preserve"> = "bold", </w:t>
      </w:r>
    </w:p>
    <w:p w14:paraId="657CF8DB" w14:textId="77777777" w:rsidR="004829B3" w:rsidRDefault="004829B3" w:rsidP="004829B3">
      <w:r>
        <w:t xml:space="preserve">              color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x == "Correct", "green", "red")))</w:t>
      </w:r>
    </w:p>
    <w:p w14:paraId="0663E1BF" w14:textId="77777777" w:rsidR="004829B3" w:rsidRDefault="004829B3" w:rsidP="004829B3"/>
    <w:p w14:paraId="40D81D5A" w14:textId="77777777" w:rsidR="004829B3" w:rsidRDefault="004829B3" w:rsidP="004829B3"/>
    <w:p w14:paraId="3DEACBAE" w14:textId="77777777" w:rsidR="004829B3" w:rsidRDefault="004829B3" w:rsidP="004829B3"/>
    <w:p w14:paraId="73949EB6" w14:textId="77777777" w:rsidR="004829B3" w:rsidRDefault="004829B3" w:rsidP="004829B3"/>
    <w:p w14:paraId="2799976B" w14:textId="77777777" w:rsidR="004829B3" w:rsidRDefault="004829B3" w:rsidP="004829B3">
      <w:r>
        <w:t>###########################################################</w:t>
      </w:r>
    </w:p>
    <w:p w14:paraId="4A529B8B" w14:textId="77777777" w:rsidR="004829B3" w:rsidRDefault="004829B3" w:rsidP="004829B3">
      <w:pPr>
        <w:pStyle w:val="Heading1"/>
      </w:pPr>
      <w:bookmarkStart w:id="8" w:name="_Toc64307359"/>
      <w:r>
        <w:t>## SHINY</w:t>
      </w:r>
      <w:bookmarkEnd w:id="8"/>
    </w:p>
    <w:p w14:paraId="5E25FBC3" w14:textId="77777777" w:rsidR="004829B3" w:rsidRDefault="004829B3" w:rsidP="004829B3">
      <w:r>
        <w:t>###########################################################</w:t>
      </w:r>
    </w:p>
    <w:p w14:paraId="723840A1" w14:textId="77777777" w:rsidR="004829B3" w:rsidRDefault="004829B3" w:rsidP="004829B3"/>
    <w:p w14:paraId="731443B1" w14:textId="77777777" w:rsidR="004829B3" w:rsidRDefault="004829B3" w:rsidP="004829B3"/>
    <w:p w14:paraId="6B75CA05" w14:textId="77777777" w:rsidR="004829B3" w:rsidRDefault="004829B3" w:rsidP="004829B3">
      <w:r>
        <w:t>##############</w:t>
      </w:r>
    </w:p>
    <w:p w14:paraId="20D4113D" w14:textId="77777777" w:rsidR="004829B3" w:rsidRDefault="004829B3" w:rsidP="004829B3">
      <w:pPr>
        <w:pStyle w:val="Heading2"/>
      </w:pPr>
      <w:bookmarkStart w:id="9" w:name="_Toc64307360"/>
      <w:r>
        <w:t># UI</w:t>
      </w:r>
      <w:bookmarkEnd w:id="9"/>
    </w:p>
    <w:p w14:paraId="02A60889" w14:textId="77777777" w:rsidR="004829B3" w:rsidRDefault="004829B3" w:rsidP="004829B3">
      <w:r>
        <w:t>##############</w:t>
      </w:r>
    </w:p>
    <w:p w14:paraId="36A22C2A" w14:textId="77777777" w:rsidR="004829B3" w:rsidRDefault="004829B3" w:rsidP="004829B3"/>
    <w:p w14:paraId="06850A2D" w14:textId="77777777" w:rsidR="004829B3" w:rsidRDefault="004829B3" w:rsidP="004829B3"/>
    <w:p w14:paraId="38E40C55" w14:textId="77777777" w:rsidR="004829B3" w:rsidRDefault="004829B3" w:rsidP="004829B3">
      <w:r>
        <w:t>library(</w:t>
      </w:r>
      <w:proofErr w:type="spellStart"/>
      <w:r>
        <w:t>shinydashboard</w:t>
      </w:r>
      <w:proofErr w:type="spellEnd"/>
      <w:r>
        <w:t>)</w:t>
      </w:r>
    </w:p>
    <w:p w14:paraId="1FB9E442" w14:textId="77777777" w:rsidR="004829B3" w:rsidRDefault="004829B3" w:rsidP="004829B3"/>
    <w:p w14:paraId="3976877A" w14:textId="77777777" w:rsidR="004829B3" w:rsidRDefault="004829B3" w:rsidP="004829B3"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</w:p>
    <w:p w14:paraId="13382273" w14:textId="77777777" w:rsidR="004829B3" w:rsidRDefault="004829B3" w:rsidP="004829B3">
      <w:r>
        <w:t xml:space="preserve">  </w:t>
      </w:r>
    </w:p>
    <w:p w14:paraId="6B8E420F" w14:textId="77777777" w:rsidR="004829B3" w:rsidRDefault="004829B3" w:rsidP="004829B3">
      <w:r>
        <w:t xml:space="preserve">  </w:t>
      </w:r>
    </w:p>
    <w:p w14:paraId="4B8920B3" w14:textId="77777777" w:rsidR="004829B3" w:rsidRDefault="004829B3" w:rsidP="004829B3">
      <w:r>
        <w:t xml:space="preserve">  # customizing the look of the app</w:t>
      </w:r>
    </w:p>
    <w:p w14:paraId="66B8588E" w14:textId="77777777" w:rsidR="004829B3" w:rsidRDefault="004829B3" w:rsidP="004829B3">
      <w:r>
        <w:t xml:space="preserve">  skin = "purple",</w:t>
      </w:r>
    </w:p>
    <w:p w14:paraId="492A1E25" w14:textId="77777777" w:rsidR="004829B3" w:rsidRDefault="004829B3" w:rsidP="004829B3">
      <w:r>
        <w:t xml:space="preserve">  </w:t>
      </w:r>
    </w:p>
    <w:p w14:paraId="6FD3541F" w14:textId="77777777" w:rsidR="004829B3" w:rsidRDefault="004829B3" w:rsidP="004829B3">
      <w:r>
        <w:t xml:space="preserve">  </w:t>
      </w:r>
    </w:p>
    <w:p w14:paraId="194F0B92" w14:textId="77777777" w:rsidR="004829B3" w:rsidRDefault="004829B3" w:rsidP="004829B3">
      <w:r>
        <w:t xml:space="preserve">  # defining title</w:t>
      </w:r>
    </w:p>
    <w:p w14:paraId="087B9F82" w14:textId="77777777" w:rsidR="004829B3" w:rsidRDefault="004829B3" w:rsidP="004829B3">
      <w:r>
        <w:t xml:space="preserve">  </w:t>
      </w:r>
      <w:proofErr w:type="spellStart"/>
      <w:proofErr w:type="gramStart"/>
      <w:r>
        <w:t>dashboardHeader</w:t>
      </w:r>
      <w:proofErr w:type="spellEnd"/>
      <w:r>
        <w:t>(</w:t>
      </w:r>
      <w:proofErr w:type="gramEnd"/>
      <w:r>
        <w:t>title = "Are you normal?"),</w:t>
      </w:r>
    </w:p>
    <w:p w14:paraId="09A2EBF0" w14:textId="77777777" w:rsidR="004829B3" w:rsidRDefault="004829B3" w:rsidP="004829B3">
      <w:r>
        <w:t xml:space="preserve">  </w:t>
      </w:r>
    </w:p>
    <w:p w14:paraId="4A420205" w14:textId="77777777" w:rsidR="004829B3" w:rsidRDefault="004829B3" w:rsidP="004829B3">
      <w:r>
        <w:t xml:space="preserve">  </w:t>
      </w:r>
    </w:p>
    <w:p w14:paraId="61545D9F" w14:textId="77777777" w:rsidR="004829B3" w:rsidRDefault="004829B3" w:rsidP="004829B3">
      <w:r>
        <w:t xml:space="preserve">  # list of tabs in sidebar menu</w:t>
      </w:r>
    </w:p>
    <w:p w14:paraId="7C987480" w14:textId="77777777" w:rsidR="004829B3" w:rsidRDefault="004829B3" w:rsidP="004829B3">
      <w:r>
        <w:t xml:space="preserve">  </w:t>
      </w:r>
      <w:proofErr w:type="spellStart"/>
      <w:proofErr w:type="gramStart"/>
      <w:r>
        <w:t>dashboardSidebar</w:t>
      </w:r>
      <w:proofErr w:type="spellEnd"/>
      <w:r>
        <w:t>(</w:t>
      </w:r>
      <w:proofErr w:type="gramEnd"/>
    </w:p>
    <w:p w14:paraId="7FBA473C" w14:textId="77777777" w:rsidR="004829B3" w:rsidRDefault="004829B3" w:rsidP="004829B3">
      <w:r>
        <w:t xml:space="preserve">    </w:t>
      </w:r>
      <w:proofErr w:type="spellStart"/>
      <w:proofErr w:type="gramStart"/>
      <w:r>
        <w:t>sidebarMenu</w:t>
      </w:r>
      <w:proofErr w:type="spellEnd"/>
      <w:r>
        <w:t>(</w:t>
      </w:r>
      <w:proofErr w:type="gramEnd"/>
    </w:p>
    <w:p w14:paraId="284BC900" w14:textId="77777777" w:rsidR="004829B3" w:rsidRDefault="004829B3" w:rsidP="004829B3">
      <w:r>
        <w:t xml:space="preserve">      </w:t>
      </w:r>
    </w:p>
    <w:p w14:paraId="7E6AD6BE" w14:textId="77777777" w:rsidR="004829B3" w:rsidRDefault="004829B3" w:rsidP="004829B3">
      <w:r>
        <w:t xml:space="preserve">      # landing page</w:t>
      </w:r>
    </w:p>
    <w:p w14:paraId="63BD3DBE" w14:textId="77777777" w:rsidR="004829B3" w:rsidRDefault="004829B3" w:rsidP="004829B3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"Study Overview",</w:t>
      </w:r>
    </w:p>
    <w:p w14:paraId="6DF692A3" w14:textId="77777777" w:rsidR="004829B3" w:rsidRDefault="004829B3" w:rsidP="004829B3">
      <w:r>
        <w:t xml:space="preserve">               </w:t>
      </w:r>
      <w:proofErr w:type="spellStart"/>
      <w:r>
        <w:t>tabName</w:t>
      </w:r>
      <w:proofErr w:type="spellEnd"/>
      <w:r>
        <w:t xml:space="preserve"> = "home"),</w:t>
      </w:r>
    </w:p>
    <w:p w14:paraId="276477A5" w14:textId="77777777" w:rsidR="004829B3" w:rsidRDefault="004829B3" w:rsidP="004829B3">
      <w:r>
        <w:t xml:space="preserve">      </w:t>
      </w:r>
    </w:p>
    <w:p w14:paraId="544EB54E" w14:textId="77777777" w:rsidR="004829B3" w:rsidRDefault="004829B3" w:rsidP="004829B3">
      <w:r>
        <w:t xml:space="preserve">      # sentiment analysis</w:t>
      </w:r>
    </w:p>
    <w:p w14:paraId="6A8E4C4C" w14:textId="77777777" w:rsidR="004829B3" w:rsidRDefault="004829B3" w:rsidP="004829B3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"Sentiment Analysis",</w:t>
      </w:r>
    </w:p>
    <w:p w14:paraId="7011ED14" w14:textId="77777777" w:rsidR="004829B3" w:rsidRDefault="004829B3" w:rsidP="004829B3">
      <w:r>
        <w:t xml:space="preserve">               </w:t>
      </w:r>
      <w:proofErr w:type="spellStart"/>
      <w:r>
        <w:t>tabName</w:t>
      </w:r>
      <w:proofErr w:type="spellEnd"/>
      <w:r>
        <w:t xml:space="preserve"> = "sentiment"),</w:t>
      </w:r>
    </w:p>
    <w:p w14:paraId="7AC10090" w14:textId="77777777" w:rsidR="004829B3" w:rsidRDefault="004829B3" w:rsidP="004829B3">
      <w:r>
        <w:t xml:space="preserve">      </w:t>
      </w:r>
    </w:p>
    <w:p w14:paraId="593F8E85" w14:textId="77777777" w:rsidR="004829B3" w:rsidRDefault="004829B3" w:rsidP="004829B3">
      <w:r>
        <w:t xml:space="preserve">      # </w:t>
      </w:r>
      <w:proofErr w:type="spellStart"/>
      <w:r>
        <w:t>tf_idf</w:t>
      </w:r>
      <w:proofErr w:type="spellEnd"/>
    </w:p>
    <w:p w14:paraId="764B680B" w14:textId="77777777" w:rsidR="004829B3" w:rsidRDefault="004829B3" w:rsidP="004829B3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"Relative term frequency",</w:t>
      </w:r>
    </w:p>
    <w:p w14:paraId="45E36522" w14:textId="77777777" w:rsidR="004829B3" w:rsidRDefault="004829B3" w:rsidP="004829B3">
      <w:r>
        <w:lastRenderedPageBreak/>
        <w:t xml:space="preserve">               </w:t>
      </w:r>
      <w:proofErr w:type="spellStart"/>
      <w:r>
        <w:t>tabName</w:t>
      </w:r>
      <w:proofErr w:type="spellEnd"/>
      <w:r>
        <w:t xml:space="preserve"> = "</w:t>
      </w:r>
      <w:proofErr w:type="spellStart"/>
      <w:r>
        <w:t>tf_idf</w:t>
      </w:r>
      <w:proofErr w:type="spellEnd"/>
      <w:r>
        <w:t>"),</w:t>
      </w:r>
    </w:p>
    <w:p w14:paraId="3FAB9BFF" w14:textId="77777777" w:rsidR="004829B3" w:rsidRDefault="004829B3" w:rsidP="004829B3">
      <w:r>
        <w:t xml:space="preserve">      </w:t>
      </w:r>
    </w:p>
    <w:p w14:paraId="358C6CE4" w14:textId="77777777" w:rsidR="004829B3" w:rsidRDefault="004829B3" w:rsidP="004829B3">
      <w:r>
        <w:t xml:space="preserve">      # </w:t>
      </w:r>
      <w:proofErr w:type="spellStart"/>
      <w:r>
        <w:t>pwcor</w:t>
      </w:r>
      <w:proofErr w:type="spellEnd"/>
    </w:p>
    <w:p w14:paraId="673A25D7" w14:textId="77777777" w:rsidR="004829B3" w:rsidRDefault="004829B3" w:rsidP="004829B3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"Pair-wise correlation",</w:t>
      </w:r>
    </w:p>
    <w:p w14:paraId="3CCAA018" w14:textId="77777777" w:rsidR="004829B3" w:rsidRDefault="004829B3" w:rsidP="004829B3">
      <w:r>
        <w:t xml:space="preserve">               </w:t>
      </w:r>
      <w:proofErr w:type="spellStart"/>
      <w:r>
        <w:t>tabName</w:t>
      </w:r>
      <w:proofErr w:type="spellEnd"/>
      <w:r>
        <w:t xml:space="preserve"> = "</w:t>
      </w:r>
      <w:proofErr w:type="spellStart"/>
      <w:r>
        <w:t>pw_cor_tab</w:t>
      </w:r>
      <w:proofErr w:type="spellEnd"/>
      <w:r>
        <w:t>"),</w:t>
      </w:r>
    </w:p>
    <w:p w14:paraId="446C7D47" w14:textId="77777777" w:rsidR="004829B3" w:rsidRDefault="004829B3" w:rsidP="004829B3">
      <w:r>
        <w:t xml:space="preserve">      </w:t>
      </w:r>
    </w:p>
    <w:p w14:paraId="110EEE5A" w14:textId="77777777" w:rsidR="004829B3" w:rsidRDefault="004829B3" w:rsidP="004829B3">
      <w:r>
        <w:t xml:space="preserve">      </w:t>
      </w:r>
    </w:p>
    <w:p w14:paraId="04DAB935" w14:textId="77777777" w:rsidR="004829B3" w:rsidRDefault="004829B3" w:rsidP="004829B3">
      <w:r>
        <w:t xml:space="preserve">      # </w:t>
      </w:r>
      <w:proofErr w:type="spellStart"/>
      <w:r>
        <w:t>ngrams</w:t>
      </w:r>
      <w:proofErr w:type="spellEnd"/>
    </w:p>
    <w:p w14:paraId="55FFD6CE" w14:textId="77777777" w:rsidR="004829B3" w:rsidRDefault="004829B3" w:rsidP="004829B3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"N-Grams",</w:t>
      </w:r>
    </w:p>
    <w:p w14:paraId="52E091A6" w14:textId="77777777" w:rsidR="004829B3" w:rsidRDefault="004829B3" w:rsidP="004829B3">
      <w:r>
        <w:t xml:space="preserve">               </w:t>
      </w:r>
      <w:proofErr w:type="spellStart"/>
      <w:r>
        <w:t>tabName</w:t>
      </w:r>
      <w:proofErr w:type="spellEnd"/>
      <w:r>
        <w:t xml:space="preserve"> = "</w:t>
      </w:r>
      <w:proofErr w:type="spellStart"/>
      <w:r>
        <w:t>ngrams</w:t>
      </w:r>
      <w:proofErr w:type="spellEnd"/>
      <w:r>
        <w:t>"),</w:t>
      </w:r>
    </w:p>
    <w:p w14:paraId="0C406DF7" w14:textId="77777777" w:rsidR="004829B3" w:rsidRDefault="004829B3" w:rsidP="004829B3">
      <w:r>
        <w:t xml:space="preserve">      </w:t>
      </w:r>
    </w:p>
    <w:p w14:paraId="1EC75C59" w14:textId="77777777" w:rsidR="004829B3" w:rsidRDefault="004829B3" w:rsidP="004829B3">
      <w:r>
        <w:t xml:space="preserve">      # naive Bayes</w:t>
      </w:r>
    </w:p>
    <w:p w14:paraId="612E7DF9" w14:textId="77777777" w:rsidR="004829B3" w:rsidRDefault="004829B3" w:rsidP="004829B3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"Prediction",</w:t>
      </w:r>
    </w:p>
    <w:p w14:paraId="4FA3A9C6" w14:textId="77777777" w:rsidR="004829B3" w:rsidRDefault="004829B3" w:rsidP="004829B3">
      <w:r>
        <w:t xml:space="preserve">               </w:t>
      </w:r>
      <w:proofErr w:type="spellStart"/>
      <w:r>
        <w:t>tabName</w:t>
      </w:r>
      <w:proofErr w:type="spellEnd"/>
      <w:r>
        <w:t xml:space="preserve"> = "</w:t>
      </w:r>
      <w:proofErr w:type="spellStart"/>
      <w:r>
        <w:t>my_prediction</w:t>
      </w:r>
      <w:proofErr w:type="spellEnd"/>
      <w:r>
        <w:t>")</w:t>
      </w:r>
    </w:p>
    <w:p w14:paraId="54B4F57C" w14:textId="77777777" w:rsidR="004829B3" w:rsidRDefault="004829B3" w:rsidP="004829B3">
      <w:r>
        <w:t xml:space="preserve">      </w:t>
      </w:r>
    </w:p>
    <w:p w14:paraId="3D3A66BF" w14:textId="77777777" w:rsidR="004829B3" w:rsidRDefault="004829B3" w:rsidP="004829B3">
      <w:r>
        <w:t xml:space="preserve">    )</w:t>
      </w:r>
    </w:p>
    <w:p w14:paraId="048478EB" w14:textId="77777777" w:rsidR="004829B3" w:rsidRDefault="004829B3" w:rsidP="004829B3">
      <w:r>
        <w:t xml:space="preserve">  ),</w:t>
      </w:r>
    </w:p>
    <w:p w14:paraId="691F8671" w14:textId="77777777" w:rsidR="004829B3" w:rsidRDefault="004829B3" w:rsidP="004829B3">
      <w:r>
        <w:t xml:space="preserve">  </w:t>
      </w:r>
    </w:p>
    <w:p w14:paraId="79758A4B" w14:textId="77777777" w:rsidR="004829B3" w:rsidRDefault="004829B3" w:rsidP="004829B3">
      <w:r>
        <w:t xml:space="preserve">  </w:t>
      </w:r>
    </w:p>
    <w:p w14:paraId="2D475902" w14:textId="77777777" w:rsidR="004829B3" w:rsidRDefault="004829B3" w:rsidP="004829B3">
      <w:r>
        <w:t xml:space="preserve">  # filling body of the dashboard</w:t>
      </w:r>
    </w:p>
    <w:p w14:paraId="252E5BA6" w14:textId="77777777" w:rsidR="004829B3" w:rsidRDefault="004829B3" w:rsidP="004829B3">
      <w:r>
        <w:t xml:space="preserve">  </w:t>
      </w:r>
      <w:proofErr w:type="spellStart"/>
      <w:proofErr w:type="gramStart"/>
      <w:r>
        <w:t>dashboardBody</w:t>
      </w:r>
      <w:proofErr w:type="spellEnd"/>
      <w:r>
        <w:t>(</w:t>
      </w:r>
      <w:proofErr w:type="gramEnd"/>
    </w:p>
    <w:p w14:paraId="7E7EB270" w14:textId="77777777" w:rsidR="004829B3" w:rsidRDefault="004829B3" w:rsidP="004829B3">
      <w:r>
        <w:t xml:space="preserve">    </w:t>
      </w:r>
    </w:p>
    <w:p w14:paraId="5D90694C" w14:textId="77777777" w:rsidR="004829B3" w:rsidRDefault="004829B3" w:rsidP="004829B3">
      <w:r>
        <w:t xml:space="preserve">    </w:t>
      </w:r>
      <w:proofErr w:type="spellStart"/>
      <w:proofErr w:type="gramStart"/>
      <w:r>
        <w:t>tabItems</w:t>
      </w:r>
      <w:proofErr w:type="spellEnd"/>
      <w:r>
        <w:t>(</w:t>
      </w:r>
      <w:proofErr w:type="gramEnd"/>
    </w:p>
    <w:p w14:paraId="08247722" w14:textId="77777777" w:rsidR="004829B3" w:rsidRDefault="004829B3" w:rsidP="004829B3">
      <w:r>
        <w:t xml:space="preserve">      </w:t>
      </w:r>
    </w:p>
    <w:p w14:paraId="79FB03C1" w14:textId="77777777" w:rsidR="004829B3" w:rsidRDefault="004829B3" w:rsidP="004829B3">
      <w:r>
        <w:t xml:space="preserve">      # home</w:t>
      </w:r>
    </w:p>
    <w:p w14:paraId="2DCBE9FE" w14:textId="77777777" w:rsidR="004829B3" w:rsidRDefault="004829B3" w:rsidP="004829B3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"home",</w:t>
      </w:r>
    </w:p>
    <w:p w14:paraId="02DC77E4" w14:textId="77777777" w:rsidR="004829B3" w:rsidRDefault="004829B3" w:rsidP="004829B3">
      <w:r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5EF0054C" w14:textId="77777777" w:rsidR="004829B3" w:rsidRDefault="004829B3" w:rsidP="004829B3">
      <w:r>
        <w:t xml:space="preserve">                </w:t>
      </w:r>
    </w:p>
    <w:p w14:paraId="3908198A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06C8A751" w14:textId="77777777" w:rsidR="004829B3" w:rsidRDefault="004829B3" w:rsidP="004829B3">
      <w:r>
        <w:t xml:space="preserve">                  width = 12,</w:t>
      </w:r>
    </w:p>
    <w:p w14:paraId="5AC77C48" w14:textId="77777777" w:rsidR="004829B3" w:rsidRDefault="004829B3" w:rsidP="004829B3">
      <w:r>
        <w:t xml:space="preserve">                  title = "Context",</w:t>
      </w:r>
    </w:p>
    <w:p w14:paraId="31F7B64A" w14:textId="77777777" w:rsidR="004829B3" w:rsidRDefault="004829B3" w:rsidP="004829B3">
      <w:r>
        <w:t xml:space="preserve">                  </w:t>
      </w:r>
      <w:proofErr w:type="spellStart"/>
      <w:r>
        <w:t>uiOutput</w:t>
      </w:r>
      <w:proofErr w:type="spellEnd"/>
      <w:r>
        <w:t>("</w:t>
      </w:r>
      <w:proofErr w:type="spellStart"/>
      <w:r>
        <w:t>home_context</w:t>
      </w:r>
      <w:proofErr w:type="spellEnd"/>
      <w:r>
        <w:t>")</w:t>
      </w:r>
    </w:p>
    <w:p w14:paraId="07191073" w14:textId="77777777" w:rsidR="004829B3" w:rsidRDefault="004829B3" w:rsidP="004829B3">
      <w:r>
        <w:t xml:space="preserve">                ),</w:t>
      </w:r>
    </w:p>
    <w:p w14:paraId="6798BDE7" w14:textId="77777777" w:rsidR="004829B3" w:rsidRDefault="004829B3" w:rsidP="004829B3">
      <w:r>
        <w:t xml:space="preserve">                </w:t>
      </w:r>
    </w:p>
    <w:p w14:paraId="69BA349C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278141E1" w14:textId="77777777" w:rsidR="004829B3" w:rsidRDefault="004829B3" w:rsidP="004829B3">
      <w:r>
        <w:t xml:space="preserve">                  width = 6,</w:t>
      </w:r>
    </w:p>
    <w:p w14:paraId="24C91C39" w14:textId="77777777" w:rsidR="004829B3" w:rsidRDefault="004829B3" w:rsidP="004829B3">
      <w:r>
        <w:t xml:space="preserve">                  title = "Questions",</w:t>
      </w:r>
    </w:p>
    <w:p w14:paraId="524C751F" w14:textId="77777777" w:rsidR="004829B3" w:rsidRDefault="004829B3" w:rsidP="004829B3">
      <w:r>
        <w:t xml:space="preserve">                  </w:t>
      </w:r>
      <w:proofErr w:type="spellStart"/>
      <w:r>
        <w:t>uiOutput</w:t>
      </w:r>
      <w:proofErr w:type="spellEnd"/>
      <w:r>
        <w:t>("</w:t>
      </w:r>
      <w:proofErr w:type="spellStart"/>
      <w:r>
        <w:t>home_questions</w:t>
      </w:r>
      <w:proofErr w:type="spellEnd"/>
      <w:r>
        <w:t>")</w:t>
      </w:r>
    </w:p>
    <w:p w14:paraId="5A360BDD" w14:textId="77777777" w:rsidR="004829B3" w:rsidRDefault="004829B3" w:rsidP="004829B3">
      <w:r>
        <w:t xml:space="preserve">                ),</w:t>
      </w:r>
    </w:p>
    <w:p w14:paraId="667202D0" w14:textId="77777777" w:rsidR="004829B3" w:rsidRDefault="004829B3" w:rsidP="004829B3">
      <w:r>
        <w:t xml:space="preserve">                </w:t>
      </w:r>
    </w:p>
    <w:p w14:paraId="3EE2C41F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1C8ABBF2" w14:textId="77777777" w:rsidR="004829B3" w:rsidRDefault="004829B3" w:rsidP="004829B3">
      <w:r>
        <w:t xml:space="preserve">                  width = 6,</w:t>
      </w:r>
    </w:p>
    <w:p w14:paraId="1158EEDC" w14:textId="77777777" w:rsidR="004829B3" w:rsidRDefault="004829B3" w:rsidP="004829B3">
      <w:r>
        <w:t xml:space="preserve">                  title = "Limitations",</w:t>
      </w:r>
    </w:p>
    <w:p w14:paraId="1BD02D64" w14:textId="77777777" w:rsidR="004829B3" w:rsidRDefault="004829B3" w:rsidP="004829B3">
      <w:r>
        <w:t xml:space="preserve">                  </w:t>
      </w:r>
      <w:proofErr w:type="spellStart"/>
      <w:r>
        <w:t>uiOutput</w:t>
      </w:r>
      <w:proofErr w:type="spellEnd"/>
      <w:r>
        <w:t>("</w:t>
      </w:r>
      <w:proofErr w:type="spellStart"/>
      <w:r>
        <w:t>home_limitations</w:t>
      </w:r>
      <w:proofErr w:type="spellEnd"/>
      <w:r>
        <w:t>")</w:t>
      </w:r>
    </w:p>
    <w:p w14:paraId="1C6A0309" w14:textId="77777777" w:rsidR="004829B3" w:rsidRDefault="004829B3" w:rsidP="004829B3">
      <w:r>
        <w:t xml:space="preserve">                )</w:t>
      </w:r>
    </w:p>
    <w:p w14:paraId="2A034278" w14:textId="77777777" w:rsidR="004829B3" w:rsidRDefault="004829B3" w:rsidP="004829B3">
      <w:r>
        <w:t xml:space="preserve">              )</w:t>
      </w:r>
    </w:p>
    <w:p w14:paraId="5A19B309" w14:textId="77777777" w:rsidR="004829B3" w:rsidRDefault="004829B3" w:rsidP="004829B3">
      <w:r>
        <w:t xml:space="preserve">      ),</w:t>
      </w:r>
    </w:p>
    <w:p w14:paraId="26F63803" w14:textId="77777777" w:rsidR="004829B3" w:rsidRDefault="004829B3" w:rsidP="004829B3">
      <w:r>
        <w:lastRenderedPageBreak/>
        <w:t xml:space="preserve">      </w:t>
      </w:r>
    </w:p>
    <w:p w14:paraId="4ECF9977" w14:textId="77777777" w:rsidR="004829B3" w:rsidRDefault="004829B3" w:rsidP="004829B3">
      <w:r>
        <w:t xml:space="preserve">      </w:t>
      </w:r>
    </w:p>
    <w:p w14:paraId="0D3F43EC" w14:textId="77777777" w:rsidR="004829B3" w:rsidRDefault="004829B3" w:rsidP="004829B3">
      <w:r>
        <w:t xml:space="preserve">      </w:t>
      </w:r>
    </w:p>
    <w:p w14:paraId="4F1D7878" w14:textId="77777777" w:rsidR="004829B3" w:rsidRDefault="004829B3" w:rsidP="004829B3">
      <w:r>
        <w:t xml:space="preserve">      # sentiment analysis</w:t>
      </w:r>
    </w:p>
    <w:p w14:paraId="38A3753A" w14:textId="77777777" w:rsidR="004829B3" w:rsidRDefault="004829B3" w:rsidP="004829B3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"sentiment",</w:t>
      </w:r>
    </w:p>
    <w:p w14:paraId="71D4FF8B" w14:textId="77777777" w:rsidR="004829B3" w:rsidRDefault="004829B3" w:rsidP="004829B3">
      <w:r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135C70A8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5C5AABEE" w14:textId="77777777" w:rsidR="004829B3" w:rsidRDefault="004829B3" w:rsidP="004829B3">
      <w:r>
        <w:t xml:space="preserve">                  width = 6,</w:t>
      </w:r>
    </w:p>
    <w:p w14:paraId="1D82AD91" w14:textId="77777777" w:rsidR="004829B3" w:rsidRDefault="004829B3" w:rsidP="004829B3">
      <w:r>
        <w:t xml:space="preserve">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</w:t>
      </w:r>
      <w:proofErr w:type="spellStart"/>
      <w:r>
        <w:t>plumbus</w:t>
      </w:r>
      <w:proofErr w:type="spellEnd"/>
      <w:r>
        <w:t>","Select Minimum Word Frequency",</w:t>
      </w:r>
    </w:p>
    <w:p w14:paraId="394960ED" w14:textId="77777777" w:rsidR="004829B3" w:rsidRDefault="004829B3" w:rsidP="004829B3">
      <w:r>
        <w:t xml:space="preserve">                              min = 0, max = 15, value = 3)</w:t>
      </w:r>
    </w:p>
    <w:p w14:paraId="4F18485A" w14:textId="77777777" w:rsidR="004829B3" w:rsidRDefault="004829B3" w:rsidP="004829B3">
      <w:r>
        <w:t xml:space="preserve">                ),</w:t>
      </w:r>
    </w:p>
    <w:p w14:paraId="719C7FE1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1BE2DD1E" w14:textId="77777777" w:rsidR="004829B3" w:rsidRDefault="004829B3" w:rsidP="004829B3">
      <w:r>
        <w:t xml:space="preserve">                  status="success",</w:t>
      </w:r>
    </w:p>
    <w:p w14:paraId="69497D78" w14:textId="77777777" w:rsidR="004829B3" w:rsidRDefault="004829B3" w:rsidP="004829B3">
      <w:r>
        <w:t xml:space="preserve">                  width = 6,</w:t>
      </w:r>
    </w:p>
    <w:p w14:paraId="435F5FED" w14:textId="77777777" w:rsidR="004829B3" w:rsidRDefault="004829B3" w:rsidP="004829B3">
      <w:r>
        <w:t xml:space="preserve">                  title = "INSIGHTS",</w:t>
      </w:r>
    </w:p>
    <w:p w14:paraId="3CEFE030" w14:textId="77777777" w:rsidR="004829B3" w:rsidRDefault="004829B3" w:rsidP="004829B3">
      <w:r>
        <w:t xml:space="preserve">                  </w:t>
      </w:r>
      <w:proofErr w:type="spellStart"/>
      <w:r>
        <w:t>uiOutput</w:t>
      </w:r>
      <w:proofErr w:type="spellEnd"/>
      <w:r>
        <w:t>("</w:t>
      </w:r>
      <w:proofErr w:type="spellStart"/>
      <w:r>
        <w:t>fleeb_myList</w:t>
      </w:r>
      <w:proofErr w:type="spellEnd"/>
      <w:r>
        <w:t>")</w:t>
      </w:r>
    </w:p>
    <w:p w14:paraId="59786A27" w14:textId="77777777" w:rsidR="004829B3" w:rsidRDefault="004829B3" w:rsidP="004829B3">
      <w:r>
        <w:t xml:space="preserve">                ),</w:t>
      </w:r>
    </w:p>
    <w:p w14:paraId="7B8D3667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736CFE42" w14:textId="77777777" w:rsidR="004829B3" w:rsidRDefault="004829B3" w:rsidP="004829B3">
      <w:r>
        <w:t xml:space="preserve">                  width = 12,</w:t>
      </w:r>
    </w:p>
    <w:p w14:paraId="37631919" w14:textId="77777777" w:rsidR="004829B3" w:rsidRDefault="004829B3" w:rsidP="004829B3">
      <w:r>
        <w:t xml:space="preserve">                  title = "Contribution to Sentiment",</w:t>
      </w:r>
    </w:p>
    <w:p w14:paraId="6FC695F1" w14:textId="77777777" w:rsidR="004829B3" w:rsidRDefault="004829B3" w:rsidP="004829B3">
      <w:r>
        <w:t xml:space="preserve">                 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plotlyOutput</w:t>
      </w:r>
      <w:proofErr w:type="spellEnd"/>
      <w:r>
        <w:t>("</w:t>
      </w:r>
      <w:proofErr w:type="spellStart"/>
      <w:r>
        <w:t>grumbo_afinn</w:t>
      </w:r>
      <w:proofErr w:type="spellEnd"/>
      <w:r>
        <w:t xml:space="preserve">") </w:t>
      </w:r>
    </w:p>
    <w:p w14:paraId="307331CB" w14:textId="77777777" w:rsidR="004829B3" w:rsidRDefault="004829B3" w:rsidP="004829B3">
      <w:r>
        <w:t xml:space="preserve">                )</w:t>
      </w:r>
    </w:p>
    <w:p w14:paraId="4E49FA4F" w14:textId="77777777" w:rsidR="004829B3" w:rsidRDefault="004829B3" w:rsidP="004829B3">
      <w:r>
        <w:t xml:space="preserve">              )</w:t>
      </w:r>
    </w:p>
    <w:p w14:paraId="07148012" w14:textId="77777777" w:rsidR="004829B3" w:rsidRDefault="004829B3" w:rsidP="004829B3">
      <w:r>
        <w:t xml:space="preserve">      ),</w:t>
      </w:r>
    </w:p>
    <w:p w14:paraId="3881DE13" w14:textId="77777777" w:rsidR="004829B3" w:rsidRDefault="004829B3" w:rsidP="004829B3">
      <w:r>
        <w:t xml:space="preserve">      </w:t>
      </w:r>
    </w:p>
    <w:p w14:paraId="693146D5" w14:textId="77777777" w:rsidR="004829B3" w:rsidRDefault="004829B3" w:rsidP="004829B3">
      <w:r>
        <w:t xml:space="preserve">      </w:t>
      </w:r>
    </w:p>
    <w:p w14:paraId="2277419B" w14:textId="77777777" w:rsidR="004829B3" w:rsidRDefault="004829B3" w:rsidP="004829B3">
      <w:r>
        <w:t xml:space="preserve">      # </w:t>
      </w:r>
      <w:proofErr w:type="spellStart"/>
      <w:r>
        <w:t>tf_idf</w:t>
      </w:r>
      <w:proofErr w:type="spellEnd"/>
    </w:p>
    <w:p w14:paraId="541CA42F" w14:textId="77777777" w:rsidR="004829B3" w:rsidRDefault="004829B3" w:rsidP="004829B3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</w:t>
      </w:r>
      <w:proofErr w:type="spellStart"/>
      <w:r>
        <w:t>tf_idf</w:t>
      </w:r>
      <w:proofErr w:type="spellEnd"/>
      <w:r>
        <w:t>",</w:t>
      </w:r>
    </w:p>
    <w:p w14:paraId="69D386D9" w14:textId="77777777" w:rsidR="004829B3" w:rsidRDefault="004829B3" w:rsidP="004829B3">
      <w:r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72E9229F" w14:textId="77777777" w:rsidR="004829B3" w:rsidRDefault="004829B3" w:rsidP="004829B3">
      <w:r>
        <w:t xml:space="preserve">                </w:t>
      </w:r>
    </w:p>
    <w:p w14:paraId="74E22E43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2415ADF6" w14:textId="77777777" w:rsidR="004829B3" w:rsidRDefault="004829B3" w:rsidP="004829B3">
      <w:r>
        <w:t xml:space="preserve">                  width = 6,</w:t>
      </w:r>
    </w:p>
    <w:p w14:paraId="6EBF8650" w14:textId="77777777" w:rsidR="004829B3" w:rsidRDefault="004829B3" w:rsidP="004829B3">
      <w:r>
        <w:t xml:space="preserve">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tf_idf_select","Select</w:t>
      </w:r>
      <w:proofErr w:type="spellEnd"/>
      <w:r>
        <w:t xml:space="preserve"> </w:t>
      </w:r>
      <w:proofErr w:type="spellStart"/>
      <w:r>
        <w:t>Question",selected</w:t>
      </w:r>
      <w:proofErr w:type="spellEnd"/>
      <w:r>
        <w:t xml:space="preserve"> = 1,choices = c(1,2,3,4,5)),</w:t>
      </w:r>
    </w:p>
    <w:p w14:paraId="4490A3FF" w14:textId="77777777" w:rsidR="004829B3" w:rsidRDefault="004829B3" w:rsidP="004829B3">
      <w:r>
        <w:t xml:space="preserve">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</w:t>
      </w:r>
      <w:proofErr w:type="spellStart"/>
      <w:r>
        <w:t>tf_slider","Select</w:t>
      </w:r>
      <w:proofErr w:type="spellEnd"/>
      <w:r>
        <w:t xml:space="preserve"> </w:t>
      </w:r>
      <w:proofErr w:type="spellStart"/>
      <w:r>
        <w:t>tf_idf</w:t>
      </w:r>
      <w:proofErr w:type="spellEnd"/>
      <w:r>
        <w:t xml:space="preserve"> </w:t>
      </w:r>
      <w:proofErr w:type="spellStart"/>
      <w:r>
        <w:t>Range",value</w:t>
      </w:r>
      <w:proofErr w:type="spellEnd"/>
      <w:r>
        <w:t>= 0.005, min= 0.005, max = 0.08)</w:t>
      </w:r>
    </w:p>
    <w:p w14:paraId="7BF04E11" w14:textId="77777777" w:rsidR="004829B3" w:rsidRDefault="004829B3" w:rsidP="004829B3">
      <w:r>
        <w:t xml:space="preserve">                ),</w:t>
      </w:r>
    </w:p>
    <w:p w14:paraId="4CEFD99C" w14:textId="77777777" w:rsidR="004829B3" w:rsidRDefault="004829B3" w:rsidP="004829B3">
      <w:r>
        <w:t xml:space="preserve">                </w:t>
      </w:r>
    </w:p>
    <w:p w14:paraId="287C2431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3D854291" w14:textId="77777777" w:rsidR="004829B3" w:rsidRDefault="004829B3" w:rsidP="004829B3">
      <w:r>
        <w:t xml:space="preserve">                  status="success",</w:t>
      </w:r>
    </w:p>
    <w:p w14:paraId="3C579B8E" w14:textId="77777777" w:rsidR="004829B3" w:rsidRDefault="004829B3" w:rsidP="004829B3">
      <w:r>
        <w:t xml:space="preserve">                  width = 6,</w:t>
      </w:r>
    </w:p>
    <w:p w14:paraId="07F75920" w14:textId="77777777" w:rsidR="004829B3" w:rsidRDefault="004829B3" w:rsidP="004829B3">
      <w:r>
        <w:t xml:space="preserve">                  title = "INSIGHTS",</w:t>
      </w:r>
    </w:p>
    <w:p w14:paraId="3722DF7E" w14:textId="77777777" w:rsidR="004829B3" w:rsidRDefault="004829B3" w:rsidP="004829B3">
      <w:r>
        <w:t xml:space="preserve">                  </w:t>
      </w:r>
      <w:proofErr w:type="spellStart"/>
      <w:r>
        <w:t>uiOutput</w:t>
      </w:r>
      <w:proofErr w:type="spellEnd"/>
      <w:r>
        <w:t>("</w:t>
      </w:r>
      <w:proofErr w:type="spellStart"/>
      <w:r>
        <w:t>myList</w:t>
      </w:r>
      <w:proofErr w:type="spellEnd"/>
      <w:r>
        <w:t>")</w:t>
      </w:r>
    </w:p>
    <w:p w14:paraId="4FE4A775" w14:textId="77777777" w:rsidR="004829B3" w:rsidRDefault="004829B3" w:rsidP="004829B3">
      <w:r>
        <w:t xml:space="preserve">                ),</w:t>
      </w:r>
    </w:p>
    <w:p w14:paraId="11F926AC" w14:textId="77777777" w:rsidR="004829B3" w:rsidRDefault="004829B3" w:rsidP="004829B3">
      <w:r>
        <w:t xml:space="preserve">                </w:t>
      </w:r>
    </w:p>
    <w:p w14:paraId="1E4D4EEE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16D9CE04" w14:textId="77777777" w:rsidR="004829B3" w:rsidRDefault="004829B3" w:rsidP="004829B3">
      <w:r>
        <w:t xml:space="preserve">                  width = 12,</w:t>
      </w:r>
    </w:p>
    <w:p w14:paraId="3CC122DB" w14:textId="77777777" w:rsidR="004829B3" w:rsidRDefault="004829B3" w:rsidP="004829B3">
      <w:r>
        <w:t xml:space="preserve">                  title = "Proportionate Term Frequency for Survey Questions",</w:t>
      </w:r>
    </w:p>
    <w:p w14:paraId="5862F643" w14:textId="77777777" w:rsidR="004829B3" w:rsidRDefault="004829B3" w:rsidP="004829B3">
      <w:r>
        <w:t xml:space="preserve">                 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plotlyOutput</w:t>
      </w:r>
      <w:proofErr w:type="spellEnd"/>
      <w:r>
        <w:t>("</w:t>
      </w:r>
      <w:proofErr w:type="spellStart"/>
      <w:r>
        <w:t>tf_graph</w:t>
      </w:r>
      <w:proofErr w:type="spellEnd"/>
      <w:r>
        <w:t>"))</w:t>
      </w:r>
    </w:p>
    <w:p w14:paraId="678E45D9" w14:textId="77777777" w:rsidR="004829B3" w:rsidRDefault="004829B3" w:rsidP="004829B3">
      <w:r>
        <w:lastRenderedPageBreak/>
        <w:t xml:space="preserve">              )</w:t>
      </w:r>
    </w:p>
    <w:p w14:paraId="581A8A0B" w14:textId="77777777" w:rsidR="004829B3" w:rsidRDefault="004829B3" w:rsidP="004829B3">
      <w:r>
        <w:t xml:space="preserve">              </w:t>
      </w:r>
    </w:p>
    <w:p w14:paraId="0D2EBDA3" w14:textId="77777777" w:rsidR="004829B3" w:rsidRDefault="004829B3" w:rsidP="004829B3">
      <w:r>
        <w:t xml:space="preserve">      ),</w:t>
      </w:r>
    </w:p>
    <w:p w14:paraId="552DD06F" w14:textId="77777777" w:rsidR="004829B3" w:rsidRDefault="004829B3" w:rsidP="004829B3">
      <w:r>
        <w:t xml:space="preserve">      </w:t>
      </w:r>
    </w:p>
    <w:p w14:paraId="59A21155" w14:textId="77777777" w:rsidR="004829B3" w:rsidRDefault="004829B3" w:rsidP="004829B3">
      <w:r>
        <w:t xml:space="preserve">      # </w:t>
      </w:r>
      <w:proofErr w:type="spellStart"/>
      <w:r>
        <w:t>pw_cor</w:t>
      </w:r>
      <w:proofErr w:type="spellEnd"/>
    </w:p>
    <w:p w14:paraId="397FD002" w14:textId="77777777" w:rsidR="004829B3" w:rsidRDefault="004829B3" w:rsidP="004829B3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</w:t>
      </w:r>
      <w:proofErr w:type="spellStart"/>
      <w:r>
        <w:t>pw_cor_tab</w:t>
      </w:r>
      <w:proofErr w:type="spellEnd"/>
      <w:r>
        <w:t>",</w:t>
      </w:r>
    </w:p>
    <w:p w14:paraId="775BA64E" w14:textId="77777777" w:rsidR="004829B3" w:rsidRDefault="004829B3" w:rsidP="004829B3">
      <w:r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1207E66A" w14:textId="77777777" w:rsidR="004829B3" w:rsidRDefault="004829B3" w:rsidP="004829B3">
      <w:r>
        <w:t xml:space="preserve">                </w:t>
      </w:r>
    </w:p>
    <w:p w14:paraId="541F2F86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4B6EF84D" w14:textId="77777777" w:rsidR="004829B3" w:rsidRDefault="004829B3" w:rsidP="004829B3">
      <w:r>
        <w:t xml:space="preserve">                  width = 6,</w:t>
      </w:r>
    </w:p>
    <w:p w14:paraId="7B388CE4" w14:textId="77777777" w:rsidR="004829B3" w:rsidRDefault="004829B3" w:rsidP="004829B3">
      <w:r>
        <w:t xml:space="preserve">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pw_cor_select","Select</w:t>
      </w:r>
      <w:proofErr w:type="spellEnd"/>
      <w:r>
        <w:t xml:space="preserve"> word for analysis",</w:t>
      </w:r>
    </w:p>
    <w:p w14:paraId="43820EC0" w14:textId="77777777" w:rsidR="004829B3" w:rsidRDefault="004829B3" w:rsidP="004829B3">
      <w:r>
        <w:t xml:space="preserve">                              selected = c("</w:t>
      </w:r>
      <w:proofErr w:type="spellStart"/>
      <w:r>
        <w:t>tiger","police</w:t>
      </w:r>
      <w:proofErr w:type="spellEnd"/>
      <w:r>
        <w:t>"),</w:t>
      </w:r>
    </w:p>
    <w:p w14:paraId="6F7CA268" w14:textId="77777777" w:rsidR="004829B3" w:rsidRDefault="004829B3" w:rsidP="004829B3">
      <w:r>
        <w:t xml:space="preserve">                              choices = </w:t>
      </w:r>
      <w:proofErr w:type="gramStart"/>
      <w:r>
        <w:t>c(</w:t>
      </w:r>
      <w:proofErr w:type="gramEnd"/>
      <w:r>
        <w:t xml:space="preserve">"tiger", "police", "party", "drinking", "super", "panda"), </w:t>
      </w:r>
    </w:p>
    <w:p w14:paraId="1B6F54A3" w14:textId="77777777" w:rsidR="004829B3" w:rsidRDefault="004829B3" w:rsidP="004829B3">
      <w:r>
        <w:t xml:space="preserve">                              multiple = T)</w:t>
      </w:r>
    </w:p>
    <w:p w14:paraId="190EB793" w14:textId="77777777" w:rsidR="004829B3" w:rsidRDefault="004829B3" w:rsidP="004829B3">
      <w:r>
        <w:t xml:space="preserve">                ),</w:t>
      </w:r>
    </w:p>
    <w:p w14:paraId="64A54B61" w14:textId="77777777" w:rsidR="004829B3" w:rsidRDefault="004829B3" w:rsidP="004829B3">
      <w:r>
        <w:t xml:space="preserve">                </w:t>
      </w:r>
    </w:p>
    <w:p w14:paraId="3449C54B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0D22AE28" w14:textId="77777777" w:rsidR="004829B3" w:rsidRDefault="004829B3" w:rsidP="004829B3">
      <w:r>
        <w:t xml:space="preserve">                  status="success",</w:t>
      </w:r>
    </w:p>
    <w:p w14:paraId="067FFB31" w14:textId="77777777" w:rsidR="004829B3" w:rsidRDefault="004829B3" w:rsidP="004829B3">
      <w:r>
        <w:t xml:space="preserve">                  width = 6,</w:t>
      </w:r>
    </w:p>
    <w:p w14:paraId="76D4454A" w14:textId="77777777" w:rsidR="004829B3" w:rsidRDefault="004829B3" w:rsidP="004829B3">
      <w:r>
        <w:t xml:space="preserve">                  title = "INSIGHTS",</w:t>
      </w:r>
    </w:p>
    <w:p w14:paraId="48731474" w14:textId="77777777" w:rsidR="004829B3" w:rsidRDefault="004829B3" w:rsidP="004829B3">
      <w:r>
        <w:t xml:space="preserve">                  </w:t>
      </w:r>
      <w:proofErr w:type="spellStart"/>
      <w:r>
        <w:t>uiOutput</w:t>
      </w:r>
      <w:proofErr w:type="spellEnd"/>
      <w:r>
        <w:t>("</w:t>
      </w:r>
      <w:proofErr w:type="spellStart"/>
      <w:r>
        <w:t>pwcor_myList</w:t>
      </w:r>
      <w:proofErr w:type="spellEnd"/>
      <w:r>
        <w:t>")</w:t>
      </w:r>
    </w:p>
    <w:p w14:paraId="01E487A0" w14:textId="77777777" w:rsidR="004829B3" w:rsidRDefault="004829B3" w:rsidP="004829B3">
      <w:r>
        <w:t xml:space="preserve">                ),</w:t>
      </w:r>
    </w:p>
    <w:p w14:paraId="3733C4AA" w14:textId="77777777" w:rsidR="004829B3" w:rsidRDefault="004829B3" w:rsidP="004829B3">
      <w:r>
        <w:t xml:space="preserve">                </w:t>
      </w:r>
    </w:p>
    <w:p w14:paraId="580C88CC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73E8DF2F" w14:textId="77777777" w:rsidR="004829B3" w:rsidRDefault="004829B3" w:rsidP="004829B3">
      <w:r>
        <w:t xml:space="preserve">                  width = 12,</w:t>
      </w:r>
    </w:p>
    <w:p w14:paraId="47C70F8D" w14:textId="77777777" w:rsidR="004829B3" w:rsidRDefault="004829B3" w:rsidP="004829B3">
      <w:r>
        <w:t xml:space="preserve">                  title = "Pair-wise word correlation",</w:t>
      </w:r>
    </w:p>
    <w:p w14:paraId="3AAC6944" w14:textId="77777777" w:rsidR="004829B3" w:rsidRDefault="004829B3" w:rsidP="004829B3">
      <w:r>
        <w:t xml:space="preserve">                 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plotlyOutput</w:t>
      </w:r>
      <w:proofErr w:type="spellEnd"/>
      <w:r>
        <w:t>("</w:t>
      </w:r>
      <w:proofErr w:type="spellStart"/>
      <w:r>
        <w:t>pwcor</w:t>
      </w:r>
      <w:proofErr w:type="spellEnd"/>
      <w:r>
        <w:t>"))</w:t>
      </w:r>
    </w:p>
    <w:p w14:paraId="034F35C4" w14:textId="77777777" w:rsidR="004829B3" w:rsidRDefault="004829B3" w:rsidP="004829B3">
      <w:r>
        <w:t xml:space="preserve">              )</w:t>
      </w:r>
    </w:p>
    <w:p w14:paraId="10CE4E70" w14:textId="77777777" w:rsidR="004829B3" w:rsidRDefault="004829B3" w:rsidP="004829B3">
      <w:r>
        <w:t xml:space="preserve">              </w:t>
      </w:r>
    </w:p>
    <w:p w14:paraId="55A3D4F0" w14:textId="77777777" w:rsidR="004829B3" w:rsidRDefault="004829B3" w:rsidP="004829B3">
      <w:r>
        <w:t xml:space="preserve">      ),</w:t>
      </w:r>
    </w:p>
    <w:p w14:paraId="092CD927" w14:textId="77777777" w:rsidR="004829B3" w:rsidRDefault="004829B3" w:rsidP="004829B3">
      <w:r>
        <w:t xml:space="preserve">      </w:t>
      </w:r>
    </w:p>
    <w:p w14:paraId="1893581B" w14:textId="77777777" w:rsidR="004829B3" w:rsidRDefault="004829B3" w:rsidP="004829B3">
      <w:r>
        <w:t xml:space="preserve">      # </w:t>
      </w:r>
      <w:proofErr w:type="spellStart"/>
      <w:r>
        <w:t>ngrams</w:t>
      </w:r>
      <w:proofErr w:type="spellEnd"/>
    </w:p>
    <w:p w14:paraId="67A7BA5B" w14:textId="77777777" w:rsidR="004829B3" w:rsidRDefault="004829B3" w:rsidP="004829B3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</w:t>
      </w:r>
      <w:proofErr w:type="spellStart"/>
      <w:r>
        <w:t>ngrams</w:t>
      </w:r>
      <w:proofErr w:type="spellEnd"/>
      <w:r>
        <w:t>",</w:t>
      </w:r>
    </w:p>
    <w:p w14:paraId="28A517E4" w14:textId="77777777" w:rsidR="004829B3" w:rsidRDefault="004829B3" w:rsidP="004829B3">
      <w:r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60924FB5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6808B056" w14:textId="77777777" w:rsidR="004829B3" w:rsidRDefault="004829B3" w:rsidP="004829B3">
      <w:r>
        <w:t xml:space="preserve">                  width = 6,</w:t>
      </w:r>
    </w:p>
    <w:p w14:paraId="3061CE6D" w14:textId="77777777" w:rsidR="004829B3" w:rsidRDefault="004829B3" w:rsidP="004829B3">
      <w:r>
        <w:t xml:space="preserve">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</w:t>
      </w:r>
      <w:proofErr w:type="spellStart"/>
      <w:r>
        <w:t>ngram_n</w:t>
      </w:r>
      <w:proofErr w:type="spellEnd"/>
      <w:r>
        <w:t>", "How many combinations to see:",</w:t>
      </w:r>
    </w:p>
    <w:p w14:paraId="3338F6C0" w14:textId="77777777" w:rsidR="004829B3" w:rsidRDefault="004829B3" w:rsidP="004829B3">
      <w:r>
        <w:t xml:space="preserve">                              min = 1, max = 10, value = 4),</w:t>
      </w:r>
    </w:p>
    <w:p w14:paraId="2B5F04B5" w14:textId="77777777" w:rsidR="004829B3" w:rsidRDefault="004829B3" w:rsidP="004829B3">
      <w:r>
        <w:t xml:space="preserve">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ngram_normal</w:t>
      </w:r>
      <w:proofErr w:type="spellEnd"/>
      <w:r>
        <w:t>", "Which business outcome to focus on:",</w:t>
      </w:r>
    </w:p>
    <w:p w14:paraId="77446F3D" w14:textId="77777777" w:rsidR="004829B3" w:rsidRDefault="004829B3" w:rsidP="004829B3">
      <w:r>
        <w:t xml:space="preserve">                              choices = </w:t>
      </w:r>
      <w:proofErr w:type="gramStart"/>
      <w:r>
        <w:t>c(</w:t>
      </w:r>
      <w:proofErr w:type="gramEnd"/>
      <w:r>
        <w:t>"yes", "no"), selected = c("yes", "no"), multiple = T)</w:t>
      </w:r>
    </w:p>
    <w:p w14:paraId="176C6F0C" w14:textId="77777777" w:rsidR="004829B3" w:rsidRDefault="004829B3" w:rsidP="004829B3">
      <w:r>
        <w:t xml:space="preserve">                ),</w:t>
      </w:r>
    </w:p>
    <w:p w14:paraId="35ECEAD0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5CF90407" w14:textId="77777777" w:rsidR="004829B3" w:rsidRDefault="004829B3" w:rsidP="004829B3">
      <w:r>
        <w:t xml:space="preserve">                  status="success",</w:t>
      </w:r>
    </w:p>
    <w:p w14:paraId="581C71E9" w14:textId="77777777" w:rsidR="004829B3" w:rsidRDefault="004829B3" w:rsidP="004829B3">
      <w:r>
        <w:t xml:space="preserve">                  width = 6,</w:t>
      </w:r>
    </w:p>
    <w:p w14:paraId="564ACAAA" w14:textId="77777777" w:rsidR="004829B3" w:rsidRDefault="004829B3" w:rsidP="004829B3">
      <w:r>
        <w:t xml:space="preserve">                  title = "INSIGHTS",</w:t>
      </w:r>
    </w:p>
    <w:p w14:paraId="0E4DBF7E" w14:textId="77777777" w:rsidR="004829B3" w:rsidRDefault="004829B3" w:rsidP="004829B3">
      <w:r>
        <w:lastRenderedPageBreak/>
        <w:t xml:space="preserve">                  "The only bigrams re-</w:t>
      </w:r>
      <w:proofErr w:type="spellStart"/>
      <w:r>
        <w:t>occuring</w:t>
      </w:r>
      <w:proofErr w:type="spellEnd"/>
      <w:r>
        <w:t xml:space="preserve"> at least twice are key phrases used to formulate the questions. As such, this analysis does not help identify one group of customers from another"</w:t>
      </w:r>
    </w:p>
    <w:p w14:paraId="57B7EF2F" w14:textId="77777777" w:rsidR="004829B3" w:rsidRDefault="004829B3" w:rsidP="004829B3">
      <w:r>
        <w:t xml:space="preserve">                ),</w:t>
      </w:r>
    </w:p>
    <w:p w14:paraId="465FB092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6005AA5A" w14:textId="77777777" w:rsidR="004829B3" w:rsidRDefault="004829B3" w:rsidP="004829B3">
      <w:r>
        <w:t xml:space="preserve">                  width = 12,</w:t>
      </w:r>
    </w:p>
    <w:p w14:paraId="54652C51" w14:textId="77777777" w:rsidR="004829B3" w:rsidRDefault="004829B3" w:rsidP="004829B3">
      <w:r>
        <w:t xml:space="preserve">                  title = "Most Frequent Bigrams",</w:t>
      </w:r>
    </w:p>
    <w:p w14:paraId="4861EF4D" w14:textId="77777777" w:rsidR="004829B3" w:rsidRDefault="004829B3" w:rsidP="004829B3">
      <w:r>
        <w:t xml:space="preserve">                  </w:t>
      </w:r>
      <w:proofErr w:type="spellStart"/>
      <w:r>
        <w:t>tableOutput</w:t>
      </w:r>
      <w:proofErr w:type="spellEnd"/>
      <w:r>
        <w:t>("</w:t>
      </w:r>
      <w:proofErr w:type="spellStart"/>
      <w:r>
        <w:t>ngram_table</w:t>
      </w:r>
      <w:proofErr w:type="spellEnd"/>
      <w:r>
        <w:t>")</w:t>
      </w:r>
    </w:p>
    <w:p w14:paraId="70262893" w14:textId="77777777" w:rsidR="004829B3" w:rsidRDefault="004829B3" w:rsidP="004829B3">
      <w:r>
        <w:t xml:space="preserve">                )</w:t>
      </w:r>
    </w:p>
    <w:p w14:paraId="02EF73CF" w14:textId="77777777" w:rsidR="004829B3" w:rsidRDefault="004829B3" w:rsidP="004829B3">
      <w:r>
        <w:t xml:space="preserve">                </w:t>
      </w:r>
    </w:p>
    <w:p w14:paraId="373A8EF6" w14:textId="77777777" w:rsidR="004829B3" w:rsidRDefault="004829B3" w:rsidP="004829B3">
      <w:r>
        <w:t xml:space="preserve">              )</w:t>
      </w:r>
    </w:p>
    <w:p w14:paraId="5C8B4723" w14:textId="77777777" w:rsidR="004829B3" w:rsidRDefault="004829B3" w:rsidP="004829B3">
      <w:r>
        <w:t xml:space="preserve">      ),</w:t>
      </w:r>
    </w:p>
    <w:p w14:paraId="6634FD67" w14:textId="77777777" w:rsidR="004829B3" w:rsidRDefault="004829B3" w:rsidP="004829B3">
      <w:r>
        <w:t xml:space="preserve">      </w:t>
      </w:r>
    </w:p>
    <w:p w14:paraId="19EA43A5" w14:textId="77777777" w:rsidR="004829B3" w:rsidRDefault="004829B3" w:rsidP="004829B3">
      <w:r>
        <w:t xml:space="preserve">      </w:t>
      </w:r>
    </w:p>
    <w:p w14:paraId="4B31C1A5" w14:textId="77777777" w:rsidR="004829B3" w:rsidRDefault="004829B3" w:rsidP="004829B3">
      <w:r>
        <w:t xml:space="preserve">      </w:t>
      </w:r>
    </w:p>
    <w:p w14:paraId="4EDEB354" w14:textId="77777777" w:rsidR="004829B3" w:rsidRDefault="004829B3" w:rsidP="004829B3">
      <w:r>
        <w:t xml:space="preserve">      </w:t>
      </w:r>
    </w:p>
    <w:p w14:paraId="509275EE" w14:textId="77777777" w:rsidR="004829B3" w:rsidRDefault="004829B3" w:rsidP="004829B3">
      <w:r>
        <w:t xml:space="preserve">      #Naive Bayes</w:t>
      </w:r>
    </w:p>
    <w:p w14:paraId="1DC31231" w14:textId="77777777" w:rsidR="004829B3" w:rsidRDefault="004829B3" w:rsidP="004829B3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</w:t>
      </w:r>
      <w:proofErr w:type="spellStart"/>
      <w:r>
        <w:t>my_prediction</w:t>
      </w:r>
      <w:proofErr w:type="spellEnd"/>
      <w:r>
        <w:t>",</w:t>
      </w:r>
    </w:p>
    <w:p w14:paraId="5F9D9666" w14:textId="77777777" w:rsidR="004829B3" w:rsidRDefault="004829B3" w:rsidP="004829B3">
      <w:r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3B9FB487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78DD60FA" w14:textId="77777777" w:rsidR="004829B3" w:rsidRDefault="004829B3" w:rsidP="004829B3">
      <w:r>
        <w:t xml:space="preserve">                  width = 6,</w:t>
      </w:r>
    </w:p>
    <w:p w14:paraId="5FDE5107" w14:textId="77777777" w:rsidR="004829B3" w:rsidRDefault="004829B3" w:rsidP="004829B3">
      <w:r>
        <w:t xml:space="preserve">                  title = "Model Prediction",</w:t>
      </w:r>
    </w:p>
    <w:p w14:paraId="6ED75D45" w14:textId="77777777" w:rsidR="004829B3" w:rsidRDefault="004829B3" w:rsidP="004829B3">
      <w:r>
        <w:t xml:space="preserve">                  </w:t>
      </w:r>
      <w:proofErr w:type="spellStart"/>
      <w:r>
        <w:t>tableOutput</w:t>
      </w:r>
      <w:proofErr w:type="spellEnd"/>
      <w:r>
        <w:t>("model")</w:t>
      </w:r>
    </w:p>
    <w:p w14:paraId="57221734" w14:textId="77777777" w:rsidR="004829B3" w:rsidRDefault="004829B3" w:rsidP="004829B3">
      <w:r>
        <w:t xml:space="preserve">                ),</w:t>
      </w:r>
    </w:p>
    <w:p w14:paraId="51E0F889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3EAB8705" w14:textId="77777777" w:rsidR="004829B3" w:rsidRDefault="004829B3" w:rsidP="004829B3">
      <w:r>
        <w:t xml:space="preserve">                  width = 6,</w:t>
      </w:r>
    </w:p>
    <w:p w14:paraId="5567B032" w14:textId="77777777" w:rsidR="004829B3" w:rsidRDefault="004829B3" w:rsidP="004829B3">
      <w:r>
        <w:t xml:space="preserve">                  title = "Top Chi Scores",</w:t>
      </w:r>
    </w:p>
    <w:p w14:paraId="05DF3ECA" w14:textId="77777777" w:rsidR="004829B3" w:rsidRDefault="004829B3" w:rsidP="004829B3">
      <w:r>
        <w:t xml:space="preserve">            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</w:t>
      </w:r>
      <w:proofErr w:type="spellStart"/>
      <w:r>
        <w:t>k_input</w:t>
      </w:r>
      <w:proofErr w:type="spellEnd"/>
      <w:r>
        <w:t>", "Select number of rows to view", max=10, min=1, value=3),</w:t>
      </w:r>
    </w:p>
    <w:p w14:paraId="60788FF1" w14:textId="77777777" w:rsidR="004829B3" w:rsidRDefault="004829B3" w:rsidP="004829B3">
      <w:r>
        <w:t xml:space="preserve">                  </w:t>
      </w:r>
      <w:proofErr w:type="spellStart"/>
      <w:r>
        <w:t>tableOutput</w:t>
      </w:r>
      <w:proofErr w:type="spellEnd"/>
      <w:r>
        <w:t>("</w:t>
      </w:r>
      <w:proofErr w:type="spellStart"/>
      <w:r>
        <w:t>top_k</w:t>
      </w:r>
      <w:proofErr w:type="spellEnd"/>
      <w:r>
        <w:t>")</w:t>
      </w:r>
    </w:p>
    <w:p w14:paraId="0C36F21C" w14:textId="77777777" w:rsidR="004829B3" w:rsidRDefault="004829B3" w:rsidP="004829B3">
      <w:r>
        <w:t xml:space="preserve">                  </w:t>
      </w:r>
    </w:p>
    <w:p w14:paraId="32F2E2AE" w14:textId="77777777" w:rsidR="004829B3" w:rsidRDefault="004829B3" w:rsidP="004829B3">
      <w:r>
        <w:t xml:space="preserve">                ),</w:t>
      </w:r>
    </w:p>
    <w:p w14:paraId="2AEF0421" w14:textId="77777777" w:rsidR="004829B3" w:rsidRDefault="004829B3" w:rsidP="004829B3">
      <w:r>
        <w:t xml:space="preserve">                </w:t>
      </w:r>
      <w:proofErr w:type="gramStart"/>
      <w:r>
        <w:t>box(</w:t>
      </w:r>
      <w:proofErr w:type="gramEnd"/>
    </w:p>
    <w:p w14:paraId="2E7E3471" w14:textId="77777777" w:rsidR="004829B3" w:rsidRDefault="004829B3" w:rsidP="004829B3">
      <w:r>
        <w:t xml:space="preserve">                  status="success",</w:t>
      </w:r>
    </w:p>
    <w:p w14:paraId="3AAE8D58" w14:textId="77777777" w:rsidR="004829B3" w:rsidRDefault="004829B3" w:rsidP="004829B3">
      <w:r>
        <w:t xml:space="preserve">                  width = 12,</w:t>
      </w:r>
    </w:p>
    <w:p w14:paraId="55714EF2" w14:textId="77777777" w:rsidR="004829B3" w:rsidRDefault="004829B3" w:rsidP="004829B3">
      <w:r>
        <w:t xml:space="preserve">                  title = "INSIGHTS",</w:t>
      </w:r>
    </w:p>
    <w:p w14:paraId="76EE7BEB" w14:textId="77777777" w:rsidR="004829B3" w:rsidRDefault="004829B3" w:rsidP="004829B3">
      <w:r>
        <w:t xml:space="preserve">                  </w:t>
      </w:r>
      <w:proofErr w:type="spellStart"/>
      <w:r>
        <w:t>uiOutput</w:t>
      </w:r>
      <w:proofErr w:type="spellEnd"/>
      <w:r>
        <w:t>("</w:t>
      </w:r>
      <w:proofErr w:type="spellStart"/>
      <w:r>
        <w:t>nb_myList</w:t>
      </w:r>
      <w:proofErr w:type="spellEnd"/>
      <w:r>
        <w:t>")</w:t>
      </w:r>
    </w:p>
    <w:p w14:paraId="3614D6B1" w14:textId="77777777" w:rsidR="004829B3" w:rsidRDefault="004829B3" w:rsidP="004829B3">
      <w:r>
        <w:t xml:space="preserve">                )</w:t>
      </w:r>
    </w:p>
    <w:p w14:paraId="587D0291" w14:textId="77777777" w:rsidR="004829B3" w:rsidRDefault="004829B3" w:rsidP="004829B3">
      <w:r>
        <w:t xml:space="preserve">              )</w:t>
      </w:r>
    </w:p>
    <w:p w14:paraId="4ED84C57" w14:textId="77777777" w:rsidR="004829B3" w:rsidRDefault="004829B3" w:rsidP="004829B3">
      <w:r>
        <w:t xml:space="preserve">      )</w:t>
      </w:r>
    </w:p>
    <w:p w14:paraId="5AF59360" w14:textId="77777777" w:rsidR="004829B3" w:rsidRDefault="004829B3" w:rsidP="004829B3">
      <w:r>
        <w:t xml:space="preserve">    )</w:t>
      </w:r>
    </w:p>
    <w:p w14:paraId="1A23A7B0" w14:textId="77777777" w:rsidR="004829B3" w:rsidRDefault="004829B3" w:rsidP="004829B3">
      <w:r>
        <w:t xml:space="preserve">  )</w:t>
      </w:r>
    </w:p>
    <w:p w14:paraId="64E4CE4C" w14:textId="77777777" w:rsidR="004829B3" w:rsidRDefault="004829B3" w:rsidP="004829B3">
      <w:r>
        <w:t>)</w:t>
      </w:r>
    </w:p>
    <w:p w14:paraId="38CB1EC3" w14:textId="77777777" w:rsidR="004829B3" w:rsidRDefault="004829B3" w:rsidP="004829B3"/>
    <w:p w14:paraId="636800EB" w14:textId="77777777" w:rsidR="004829B3" w:rsidRDefault="004829B3" w:rsidP="004829B3"/>
    <w:p w14:paraId="27F82EA9" w14:textId="77777777" w:rsidR="004829B3" w:rsidRDefault="004829B3" w:rsidP="004829B3"/>
    <w:p w14:paraId="7722C376" w14:textId="77777777" w:rsidR="004829B3" w:rsidRDefault="004829B3" w:rsidP="004829B3">
      <w:r>
        <w:t>##############</w:t>
      </w:r>
    </w:p>
    <w:p w14:paraId="0BB17D4E" w14:textId="77777777" w:rsidR="004829B3" w:rsidRDefault="004829B3" w:rsidP="004829B3">
      <w:pPr>
        <w:pStyle w:val="Heading2"/>
      </w:pPr>
      <w:bookmarkStart w:id="10" w:name="_Toc64307361"/>
      <w:r>
        <w:lastRenderedPageBreak/>
        <w:t># Server</w:t>
      </w:r>
      <w:bookmarkEnd w:id="10"/>
    </w:p>
    <w:p w14:paraId="3320E17E" w14:textId="77777777" w:rsidR="004829B3" w:rsidRDefault="004829B3" w:rsidP="004829B3">
      <w:r>
        <w:t>##############</w:t>
      </w:r>
    </w:p>
    <w:p w14:paraId="0F77758B" w14:textId="77777777" w:rsidR="004829B3" w:rsidRDefault="004829B3" w:rsidP="004829B3"/>
    <w:p w14:paraId="74E51602" w14:textId="77777777" w:rsidR="004829B3" w:rsidRDefault="004829B3" w:rsidP="004829B3"/>
    <w:p w14:paraId="138A33A1" w14:textId="77777777" w:rsidR="004829B3" w:rsidRDefault="004829B3" w:rsidP="004829B3">
      <w:r>
        <w:t xml:space="preserve">server &lt;- </w:t>
      </w:r>
      <w:proofErr w:type="gramStart"/>
      <w:r>
        <w:t>function(</w:t>
      </w:r>
      <w:proofErr w:type="gramEnd"/>
      <w:r>
        <w:t>input, output, session) {</w:t>
      </w:r>
    </w:p>
    <w:p w14:paraId="37EB665B" w14:textId="77777777" w:rsidR="004829B3" w:rsidRDefault="004829B3" w:rsidP="004829B3">
      <w:r>
        <w:t xml:space="preserve">  </w:t>
      </w:r>
    </w:p>
    <w:p w14:paraId="5CC273BE" w14:textId="77777777" w:rsidR="004829B3" w:rsidRDefault="004829B3" w:rsidP="004829B3">
      <w:r>
        <w:t xml:space="preserve">  </w:t>
      </w:r>
    </w:p>
    <w:p w14:paraId="2ADF3331" w14:textId="77777777" w:rsidR="004829B3" w:rsidRDefault="004829B3" w:rsidP="004829B3">
      <w:r>
        <w:t xml:space="preserve">  # landing page</w:t>
      </w:r>
    </w:p>
    <w:p w14:paraId="4FBB993F" w14:textId="77777777" w:rsidR="004829B3" w:rsidRDefault="004829B3" w:rsidP="004829B3">
      <w:r>
        <w:t xml:space="preserve">  </w:t>
      </w:r>
      <w:proofErr w:type="spellStart"/>
      <w:r>
        <w:t>output$home_context</w:t>
      </w:r>
      <w:proofErr w:type="spellEnd"/>
      <w:r>
        <w:t xml:space="preserve"> &lt;- </w:t>
      </w:r>
      <w:proofErr w:type="spellStart"/>
      <w:proofErr w:type="gramStart"/>
      <w:r>
        <w:t>renderUI</w:t>
      </w:r>
      <w:proofErr w:type="spellEnd"/>
      <w:r>
        <w:t>(</w:t>
      </w:r>
      <w:proofErr w:type="gramEnd"/>
      <w:r>
        <w:t>HTML(paste(context)))</w:t>
      </w:r>
    </w:p>
    <w:p w14:paraId="6AF2D36F" w14:textId="77777777" w:rsidR="004829B3" w:rsidRDefault="004829B3" w:rsidP="004829B3">
      <w:r>
        <w:t xml:space="preserve">  </w:t>
      </w:r>
      <w:proofErr w:type="spellStart"/>
      <w:r>
        <w:t>output$home_questions</w:t>
      </w:r>
      <w:proofErr w:type="spellEnd"/>
      <w:r>
        <w:t xml:space="preserve"> &lt;- </w:t>
      </w:r>
      <w:proofErr w:type="spellStart"/>
      <w:proofErr w:type="gramStart"/>
      <w:r>
        <w:t>renderUI</w:t>
      </w:r>
      <w:proofErr w:type="spellEnd"/>
      <w:r>
        <w:t>(</w:t>
      </w:r>
      <w:proofErr w:type="gramEnd"/>
      <w:r>
        <w:t>HTML(paste(questions)))</w:t>
      </w:r>
    </w:p>
    <w:p w14:paraId="00A64975" w14:textId="77777777" w:rsidR="004829B3" w:rsidRDefault="004829B3" w:rsidP="004829B3">
      <w:r>
        <w:t xml:space="preserve">  </w:t>
      </w:r>
      <w:proofErr w:type="spellStart"/>
      <w:r>
        <w:t>output$home_limitations</w:t>
      </w:r>
      <w:proofErr w:type="spellEnd"/>
      <w:r>
        <w:t xml:space="preserve"> &lt;- </w:t>
      </w:r>
      <w:proofErr w:type="spellStart"/>
      <w:proofErr w:type="gramStart"/>
      <w:r>
        <w:t>renderUI</w:t>
      </w:r>
      <w:proofErr w:type="spellEnd"/>
      <w:r>
        <w:t>(</w:t>
      </w:r>
      <w:proofErr w:type="gramEnd"/>
      <w:r>
        <w:t>HTML(paste(limitations)))</w:t>
      </w:r>
    </w:p>
    <w:p w14:paraId="065CB1FF" w14:textId="77777777" w:rsidR="004829B3" w:rsidRDefault="004829B3" w:rsidP="004829B3">
      <w:r>
        <w:t xml:space="preserve">  </w:t>
      </w:r>
    </w:p>
    <w:p w14:paraId="2D2548B9" w14:textId="77777777" w:rsidR="004829B3" w:rsidRDefault="004829B3" w:rsidP="004829B3">
      <w:r>
        <w:t xml:space="preserve">  </w:t>
      </w:r>
    </w:p>
    <w:p w14:paraId="0A63B251" w14:textId="77777777" w:rsidR="004829B3" w:rsidRDefault="004829B3" w:rsidP="004829B3">
      <w:r>
        <w:t xml:space="preserve">  # </w:t>
      </w:r>
      <w:proofErr w:type="spellStart"/>
      <w:r>
        <w:t>ngrams</w:t>
      </w:r>
      <w:proofErr w:type="spellEnd"/>
    </w:p>
    <w:p w14:paraId="2DBC7E18" w14:textId="77777777" w:rsidR="004829B3" w:rsidRDefault="004829B3" w:rsidP="004829B3">
      <w:r>
        <w:t xml:space="preserve">  </w:t>
      </w:r>
      <w:proofErr w:type="spellStart"/>
      <w:r>
        <w:t>output$ngram_table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 xml:space="preserve"> ({</w:t>
      </w:r>
    </w:p>
    <w:p w14:paraId="333E2471" w14:textId="77777777" w:rsidR="004829B3" w:rsidRDefault="004829B3" w:rsidP="004829B3">
      <w:r>
        <w:t xml:space="preserve">    </w:t>
      </w:r>
      <w:proofErr w:type="spellStart"/>
      <w:r>
        <w:t>mydf</w:t>
      </w:r>
      <w:proofErr w:type="spellEnd"/>
      <w:r>
        <w:t xml:space="preserve"> %&gt;%</w:t>
      </w:r>
    </w:p>
    <w:p w14:paraId="7208CA58" w14:textId="77777777" w:rsidR="004829B3" w:rsidRDefault="004829B3" w:rsidP="004829B3">
      <w:r>
        <w:t xml:space="preserve">      </w:t>
      </w:r>
      <w:proofErr w:type="gramStart"/>
      <w:r>
        <w:t>filter(</w:t>
      </w:r>
      <w:proofErr w:type="gramEnd"/>
      <w:r>
        <w:t xml:space="preserve">normal == </w:t>
      </w:r>
      <w:proofErr w:type="spellStart"/>
      <w:r>
        <w:t>input$ngram_normal</w:t>
      </w:r>
      <w:proofErr w:type="spellEnd"/>
      <w:r>
        <w:t>) %&gt;%</w:t>
      </w:r>
    </w:p>
    <w:p w14:paraId="56477882" w14:textId="77777777" w:rsidR="004829B3" w:rsidRDefault="004829B3" w:rsidP="004829B3">
      <w:r>
        <w:t xml:space="preserve">     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bigram, text, token = "</w:t>
      </w:r>
      <w:proofErr w:type="spellStart"/>
      <w:r>
        <w:t>ngrams</w:t>
      </w:r>
      <w:proofErr w:type="spellEnd"/>
      <w:r>
        <w:t>", n=2) %&gt;%</w:t>
      </w:r>
    </w:p>
    <w:p w14:paraId="0EE6F011" w14:textId="77777777" w:rsidR="004829B3" w:rsidRDefault="004829B3" w:rsidP="004829B3">
      <w:r>
        <w:t xml:space="preserve">      filter</w:t>
      </w:r>
      <w:proofErr w:type="gramStart"/>
      <w:r>
        <w:t>(!is.na</w:t>
      </w:r>
      <w:proofErr w:type="gramEnd"/>
      <w:r>
        <w:t>(bigram)) %&gt;%</w:t>
      </w:r>
    </w:p>
    <w:p w14:paraId="4C9471AD" w14:textId="77777777" w:rsidR="004829B3" w:rsidRDefault="004829B3" w:rsidP="004829B3">
      <w:r>
        <w:t xml:space="preserve">      </w:t>
      </w:r>
      <w:proofErr w:type="gramStart"/>
      <w:r>
        <w:t>separate(</w:t>
      </w:r>
      <w:proofErr w:type="gramEnd"/>
      <w:r>
        <w:t xml:space="preserve">bigram, c("word1", "word2"), </w:t>
      </w:r>
      <w:proofErr w:type="spellStart"/>
      <w:r>
        <w:t>sep</w:t>
      </w:r>
      <w:proofErr w:type="spellEnd"/>
      <w:r>
        <w:t xml:space="preserve"> = " ") %&gt;%  # to split into col</w:t>
      </w:r>
    </w:p>
    <w:p w14:paraId="75D9C7D8" w14:textId="77777777" w:rsidR="004829B3" w:rsidRDefault="004829B3" w:rsidP="004829B3">
      <w:r>
        <w:t xml:space="preserve">      </w:t>
      </w:r>
      <w:proofErr w:type="gramStart"/>
      <w:r>
        <w:t>filter(</w:t>
      </w:r>
      <w:proofErr w:type="gramEnd"/>
      <w:r>
        <w:t xml:space="preserve">!word1 %in% </w:t>
      </w:r>
      <w:proofErr w:type="spellStart"/>
      <w:r>
        <w:t>stop_words$word</w:t>
      </w:r>
      <w:proofErr w:type="spellEnd"/>
      <w:r>
        <w:t>) %&gt;%               # removing stop words</w:t>
      </w:r>
    </w:p>
    <w:p w14:paraId="3ED4AD0B" w14:textId="77777777" w:rsidR="004829B3" w:rsidRDefault="004829B3" w:rsidP="004829B3">
      <w:r>
        <w:t xml:space="preserve">      </w:t>
      </w:r>
      <w:proofErr w:type="gramStart"/>
      <w:r>
        <w:t>filter(</w:t>
      </w:r>
      <w:proofErr w:type="gramEnd"/>
      <w:r>
        <w:t xml:space="preserve">!word2 %in% </w:t>
      </w:r>
      <w:proofErr w:type="spellStart"/>
      <w:r>
        <w:t>stop_words$word</w:t>
      </w:r>
      <w:proofErr w:type="spellEnd"/>
      <w:r>
        <w:t>) %&gt;%</w:t>
      </w:r>
    </w:p>
    <w:p w14:paraId="7FFF5755" w14:textId="77777777" w:rsidR="004829B3" w:rsidRDefault="004829B3" w:rsidP="004829B3">
      <w:r>
        <w:t xml:space="preserve">      </w:t>
      </w:r>
      <w:proofErr w:type="gramStart"/>
      <w:r>
        <w:t>mutate(</w:t>
      </w:r>
      <w:proofErr w:type="gramEnd"/>
      <w:r>
        <w:t xml:space="preserve">bigram = paste(word1, word2, </w:t>
      </w:r>
      <w:proofErr w:type="spellStart"/>
      <w:r>
        <w:t>sep</w:t>
      </w:r>
      <w:proofErr w:type="spellEnd"/>
      <w:r>
        <w:t xml:space="preserve"> = " ")) %&gt;%</w:t>
      </w:r>
    </w:p>
    <w:p w14:paraId="01C65E01" w14:textId="77777777" w:rsidR="004829B3" w:rsidRDefault="004829B3" w:rsidP="004829B3">
      <w:r>
        <w:t xml:space="preserve">      </w:t>
      </w:r>
      <w:proofErr w:type="gramStart"/>
      <w:r>
        <w:t>count(</w:t>
      </w:r>
      <w:proofErr w:type="gramEnd"/>
      <w:r>
        <w:t>normal, bigram, sort = TRUE) %&gt;%</w:t>
      </w:r>
    </w:p>
    <w:p w14:paraId="3211053C" w14:textId="77777777" w:rsidR="004829B3" w:rsidRDefault="004829B3" w:rsidP="004829B3">
      <w:r>
        <w:t xml:space="preserve">   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input$ngram_n</w:t>
      </w:r>
      <w:proofErr w:type="spellEnd"/>
      <w:r>
        <w:t>, n)</w:t>
      </w:r>
    </w:p>
    <w:p w14:paraId="5202A378" w14:textId="77777777" w:rsidR="004829B3" w:rsidRDefault="004829B3" w:rsidP="004829B3">
      <w:r>
        <w:t xml:space="preserve">  })</w:t>
      </w:r>
    </w:p>
    <w:p w14:paraId="4A4606D0" w14:textId="77777777" w:rsidR="004829B3" w:rsidRDefault="004829B3" w:rsidP="004829B3">
      <w:r>
        <w:t xml:space="preserve">  </w:t>
      </w:r>
    </w:p>
    <w:p w14:paraId="7B8039B1" w14:textId="77777777" w:rsidR="004829B3" w:rsidRDefault="004829B3" w:rsidP="004829B3">
      <w:r>
        <w:t xml:space="preserve">  </w:t>
      </w:r>
    </w:p>
    <w:p w14:paraId="01323D3B" w14:textId="77777777" w:rsidR="004829B3" w:rsidRDefault="004829B3" w:rsidP="004829B3">
      <w:r>
        <w:t xml:space="preserve">  </w:t>
      </w:r>
    </w:p>
    <w:p w14:paraId="7F63B2B5" w14:textId="77777777" w:rsidR="004829B3" w:rsidRDefault="004829B3" w:rsidP="004829B3">
      <w:r>
        <w:t xml:space="preserve">  #tf_idf outputs</w:t>
      </w:r>
    </w:p>
    <w:p w14:paraId="2ECBC563" w14:textId="77777777" w:rsidR="004829B3" w:rsidRDefault="004829B3" w:rsidP="004829B3">
      <w:r>
        <w:t xml:space="preserve">  </w:t>
      </w:r>
    </w:p>
    <w:p w14:paraId="5A60411A" w14:textId="77777777" w:rsidR="004829B3" w:rsidRDefault="004829B3" w:rsidP="004829B3">
      <w:r>
        <w:t xml:space="preserve">  </w:t>
      </w:r>
      <w:proofErr w:type="spellStart"/>
      <w:r>
        <w:t>output$insight_text</w:t>
      </w:r>
      <w:proofErr w:type="spellEnd"/>
      <w:r>
        <w:t xml:space="preserve"> &lt;- renderText({paste(insight_tfidf[</w:t>
      </w:r>
      <w:proofErr w:type="gramStart"/>
      <w:r>
        <w:t>as.numeric</w:t>
      </w:r>
      <w:proofErr w:type="gramEnd"/>
      <w:r>
        <w:t>(input$tf_idf_select)])})</w:t>
      </w:r>
    </w:p>
    <w:p w14:paraId="39AE6FFE" w14:textId="77777777" w:rsidR="004829B3" w:rsidRDefault="004829B3" w:rsidP="004829B3">
      <w:r>
        <w:t xml:space="preserve">  </w:t>
      </w:r>
    </w:p>
    <w:p w14:paraId="740B2C2D" w14:textId="77777777" w:rsidR="004829B3" w:rsidRDefault="004829B3" w:rsidP="004829B3">
      <w:r>
        <w:t xml:space="preserve">  </w:t>
      </w:r>
      <w:proofErr w:type="spellStart"/>
      <w:r>
        <w:t>output$myList</w:t>
      </w:r>
      <w:proofErr w:type="spellEnd"/>
      <w:r>
        <w:t xml:space="preserve"> &lt;- </w:t>
      </w:r>
      <w:proofErr w:type="gramStart"/>
      <w:r>
        <w:t>renderUI(</w:t>
      </w:r>
      <w:proofErr w:type="gramEnd"/>
      <w:r>
        <w:t>HTML(paste(insight_tfidf[as.numeric(input$tf_idf_select)])))</w:t>
      </w:r>
    </w:p>
    <w:p w14:paraId="6BAAB06F" w14:textId="77777777" w:rsidR="004829B3" w:rsidRDefault="004829B3" w:rsidP="004829B3">
      <w:r>
        <w:t xml:space="preserve">  </w:t>
      </w:r>
    </w:p>
    <w:p w14:paraId="0E3F765B" w14:textId="77777777" w:rsidR="004829B3" w:rsidRDefault="004829B3" w:rsidP="004829B3">
      <w:r>
        <w:t xml:space="preserve">  </w:t>
      </w:r>
      <w:proofErr w:type="spellStart"/>
      <w:r>
        <w:t>output$tf_graph</w:t>
      </w:r>
      <w:proofErr w:type="spellEnd"/>
      <w:r>
        <w:t xml:space="preserve"> &lt;-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renderPlotly</w:t>
      </w:r>
      <w:proofErr w:type="spellEnd"/>
      <w:r>
        <w:t>({</w:t>
      </w:r>
    </w:p>
    <w:p w14:paraId="33AC476B" w14:textId="77777777" w:rsidR="004829B3" w:rsidRDefault="004829B3" w:rsidP="004829B3">
      <w:r>
        <w:t xml:space="preserve">    </w:t>
      </w:r>
      <w:proofErr w:type="spellStart"/>
      <w:r>
        <w:t>tfidf_question_df</w:t>
      </w:r>
      <w:proofErr w:type="spellEnd"/>
      <w:r>
        <w:t xml:space="preserve"> %&gt;%</w:t>
      </w:r>
    </w:p>
    <w:p w14:paraId="733C9CD9" w14:textId="77777777" w:rsidR="004829B3" w:rsidRDefault="004829B3" w:rsidP="004829B3">
      <w:r>
        <w:t xml:space="preserve">      </w:t>
      </w:r>
      <w:proofErr w:type="gramStart"/>
      <w:r>
        <w:t>filter(</w:t>
      </w:r>
      <w:proofErr w:type="gramEnd"/>
      <w:r>
        <w:t xml:space="preserve">question == </w:t>
      </w:r>
      <w:proofErr w:type="spellStart"/>
      <w:r>
        <w:t>input$tf_idf_select</w:t>
      </w:r>
      <w:proofErr w:type="spellEnd"/>
      <w:r>
        <w:t>) %&gt;%</w:t>
      </w:r>
    </w:p>
    <w:p w14:paraId="775A2DE2" w14:textId="77777777" w:rsidR="004829B3" w:rsidRDefault="004829B3" w:rsidP="004829B3">
      <w:r>
        <w:t xml:space="preserve">      filter(n&gt;=2) %&gt;%</w:t>
      </w:r>
    </w:p>
    <w:p w14:paraId="599F3D72" w14:textId="77777777" w:rsidR="004829B3" w:rsidRDefault="004829B3" w:rsidP="004829B3">
      <w:r>
        <w:t xml:space="preserve">      </w:t>
      </w:r>
      <w:proofErr w:type="gramStart"/>
      <w:r>
        <w:t>filter(</w:t>
      </w:r>
      <w:proofErr w:type="spellStart"/>
      <w:proofErr w:type="gramEnd"/>
      <w:r>
        <w:t>tf_idf</w:t>
      </w:r>
      <w:proofErr w:type="spellEnd"/>
      <w:r>
        <w:t xml:space="preserve"> &gt; </w:t>
      </w:r>
      <w:proofErr w:type="spellStart"/>
      <w:r>
        <w:t>input$tf_slider</w:t>
      </w:r>
      <w:proofErr w:type="spellEnd"/>
      <w:r>
        <w:t>) %&gt;%</w:t>
      </w:r>
    </w:p>
    <w:p w14:paraId="4D05327A" w14:textId="77777777" w:rsidR="004829B3" w:rsidRDefault="004829B3" w:rsidP="004829B3">
      <w:r>
        <w:t xml:space="preserve">      </w:t>
      </w:r>
      <w:proofErr w:type="gramStart"/>
      <w:r>
        <w:t>mutate(</w:t>
      </w:r>
      <w:proofErr w:type="gramEnd"/>
      <w:r>
        <w:t>word=factor(word, levels = rev(unique(word)))) %&gt;%</w:t>
      </w:r>
    </w:p>
    <w:p w14:paraId="5B6E5A05" w14:textId="77777777" w:rsidR="004829B3" w:rsidRDefault="004829B3" w:rsidP="004829B3">
      <w:r>
        <w:t xml:space="preserve">      </w:t>
      </w:r>
      <w:proofErr w:type="gramStart"/>
      <w:r>
        <w:t>ungroup(</w:t>
      </w:r>
      <w:proofErr w:type="gramEnd"/>
      <w:r>
        <w:t>) %&gt;%</w:t>
      </w:r>
    </w:p>
    <w:p w14:paraId="33805AA4" w14:textId="77777777" w:rsidR="004829B3" w:rsidRDefault="004829B3" w:rsidP="004829B3">
      <w:r>
        <w:t xml:space="preserve">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(word, </w:t>
      </w:r>
      <w:proofErr w:type="spellStart"/>
      <w:r>
        <w:t>tf_idf</w:t>
      </w:r>
      <w:proofErr w:type="spellEnd"/>
      <w:r>
        <w:t>))+</w:t>
      </w:r>
    </w:p>
    <w:p w14:paraId="5E2223D6" w14:textId="77777777" w:rsidR="004829B3" w:rsidRDefault="004829B3" w:rsidP="004829B3">
      <w:r>
        <w:t xml:space="preserve"> 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>=FALSE, fill= "red3")+</w:t>
      </w:r>
    </w:p>
    <w:p w14:paraId="5EC5B5E9" w14:textId="77777777" w:rsidR="004829B3" w:rsidRDefault="004829B3" w:rsidP="004829B3">
      <w:r>
        <w:t xml:space="preserve">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61E09E6F" w14:textId="77777777" w:rsidR="004829B3" w:rsidRDefault="004829B3" w:rsidP="004829B3">
      <w:r>
        <w:t xml:space="preserve">      #</w:t>
      </w:r>
      <w:proofErr w:type="gramStart"/>
      <w:r>
        <w:t>xlim(</w:t>
      </w:r>
      <w:proofErr w:type="gramEnd"/>
      <w:r>
        <w:t>0,0.5) +</w:t>
      </w:r>
    </w:p>
    <w:p w14:paraId="012AECA8" w14:textId="77777777" w:rsidR="004829B3" w:rsidRDefault="004829B3" w:rsidP="004829B3">
      <w:r>
        <w:t xml:space="preserve">      </w:t>
      </w:r>
      <w:proofErr w:type="spellStart"/>
      <w:r>
        <w:t>ylab</w:t>
      </w:r>
      <w:proofErr w:type="spellEnd"/>
      <w:r>
        <w:t>("Frequency") +</w:t>
      </w:r>
    </w:p>
    <w:p w14:paraId="66C5A4D2" w14:textId="77777777" w:rsidR="004829B3" w:rsidRDefault="004829B3" w:rsidP="004829B3">
      <w:r>
        <w:lastRenderedPageBreak/>
        <w:t xml:space="preserve"> 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"")+</w:t>
      </w:r>
    </w:p>
    <w:p w14:paraId="47510A8B" w14:textId="77777777" w:rsidR="004829B3" w:rsidRDefault="004829B3" w:rsidP="004829B3">
      <w:r>
        <w:t xml:space="preserve">      #facet_</w:t>
      </w:r>
      <w:proofErr w:type="gramStart"/>
      <w:r>
        <w:t>wrap(</w:t>
      </w:r>
      <w:proofErr w:type="gramEnd"/>
      <w:r>
        <w:t xml:space="preserve">~question, </w:t>
      </w:r>
      <w:proofErr w:type="spellStart"/>
      <w:r>
        <w:t>ncol</w:t>
      </w:r>
      <w:proofErr w:type="spellEnd"/>
      <w:r>
        <w:t>=2, scales="free")+</w:t>
      </w:r>
    </w:p>
    <w:p w14:paraId="0B0E5E46" w14:textId="77777777" w:rsidR="004829B3" w:rsidRDefault="004829B3" w:rsidP="004829B3">
      <w:r>
        <w:t xml:space="preserve"> 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41436CDC" w14:textId="77777777" w:rsidR="004829B3" w:rsidRDefault="004829B3" w:rsidP="004829B3">
      <w:r>
        <w:t xml:space="preserve">  })</w:t>
      </w:r>
    </w:p>
    <w:p w14:paraId="52B40E0F" w14:textId="77777777" w:rsidR="004829B3" w:rsidRDefault="004829B3" w:rsidP="004829B3">
      <w:r>
        <w:t xml:space="preserve">  </w:t>
      </w:r>
    </w:p>
    <w:p w14:paraId="608C42FE" w14:textId="77777777" w:rsidR="004829B3" w:rsidRDefault="004829B3" w:rsidP="004829B3">
      <w:r>
        <w:t xml:space="preserve">  </w:t>
      </w:r>
    </w:p>
    <w:p w14:paraId="7FF2F98A" w14:textId="77777777" w:rsidR="004829B3" w:rsidRDefault="004829B3" w:rsidP="004829B3">
      <w:r>
        <w:t xml:space="preserve">  # Pair-wise correlation</w:t>
      </w:r>
    </w:p>
    <w:p w14:paraId="275C1939" w14:textId="77777777" w:rsidR="004829B3" w:rsidRDefault="004829B3" w:rsidP="004829B3">
      <w:r>
        <w:t xml:space="preserve">  </w:t>
      </w:r>
    </w:p>
    <w:p w14:paraId="13405D60" w14:textId="77777777" w:rsidR="004829B3" w:rsidRDefault="004829B3" w:rsidP="004829B3">
      <w:r>
        <w:t xml:space="preserve">  </w:t>
      </w:r>
      <w:proofErr w:type="spellStart"/>
      <w:r>
        <w:t>output$pwcor</w:t>
      </w:r>
      <w:proofErr w:type="spellEnd"/>
      <w:r>
        <w:t xml:space="preserve"> &lt;-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renderPlotly</w:t>
      </w:r>
      <w:proofErr w:type="spellEnd"/>
      <w:r>
        <w:t>({</w:t>
      </w:r>
    </w:p>
    <w:p w14:paraId="274AF229" w14:textId="77777777" w:rsidR="004829B3" w:rsidRDefault="004829B3" w:rsidP="004829B3">
      <w:r>
        <w:t xml:space="preserve">    </w:t>
      </w:r>
      <w:proofErr w:type="spellStart"/>
      <w:r>
        <w:t>new_tidy_df</w:t>
      </w:r>
      <w:proofErr w:type="spellEnd"/>
      <w:r>
        <w:t xml:space="preserve"> %&gt;%</w:t>
      </w:r>
    </w:p>
    <w:p w14:paraId="0138D0E9" w14:textId="77777777" w:rsidR="004829B3" w:rsidRDefault="004829B3" w:rsidP="004829B3">
      <w:r>
        <w:t xml:space="preserve">      </w:t>
      </w:r>
      <w:proofErr w:type="spellStart"/>
      <w:r>
        <w:t>group_by</w:t>
      </w:r>
      <w:proofErr w:type="spellEnd"/>
      <w:r>
        <w:t>(word) %&gt;%</w:t>
      </w:r>
    </w:p>
    <w:p w14:paraId="7BB32F17" w14:textId="77777777" w:rsidR="004829B3" w:rsidRDefault="004829B3" w:rsidP="004829B3">
      <w:r>
        <w:t xml:space="preserve">      filter(</w:t>
      </w:r>
      <w:proofErr w:type="gramStart"/>
      <w:r>
        <w:t>n(</w:t>
      </w:r>
      <w:proofErr w:type="gramEnd"/>
      <w:r>
        <w:t>) &gt;= 3) %&gt;% #n() does the count</w:t>
      </w:r>
    </w:p>
    <w:p w14:paraId="24228B41" w14:textId="77777777" w:rsidR="004829B3" w:rsidRDefault="004829B3" w:rsidP="004829B3">
      <w:r>
        <w:t xml:space="preserve">      </w:t>
      </w:r>
      <w:proofErr w:type="spellStart"/>
      <w:r>
        <w:t>pairwise_</w:t>
      </w:r>
      <w:proofErr w:type="gramStart"/>
      <w:r>
        <w:t>cor</w:t>
      </w:r>
      <w:proofErr w:type="spellEnd"/>
      <w:r>
        <w:t>(</w:t>
      </w:r>
      <w:proofErr w:type="gramEnd"/>
      <w:r>
        <w:t>word, response, sort=TRUE) %&gt;%</w:t>
      </w:r>
    </w:p>
    <w:p w14:paraId="5C451268" w14:textId="77777777" w:rsidR="004829B3" w:rsidRDefault="004829B3" w:rsidP="004829B3">
      <w:r>
        <w:t xml:space="preserve">      </w:t>
      </w:r>
      <w:proofErr w:type="gramStart"/>
      <w:r>
        <w:t>filter(</w:t>
      </w:r>
      <w:proofErr w:type="gramEnd"/>
      <w:r>
        <w:t xml:space="preserve">item1 %in% </w:t>
      </w:r>
      <w:proofErr w:type="spellStart"/>
      <w:r>
        <w:t>input$pw_cor_select</w:t>
      </w:r>
      <w:proofErr w:type="spellEnd"/>
      <w:r>
        <w:t xml:space="preserve">) %&gt;% </w:t>
      </w:r>
    </w:p>
    <w:p w14:paraId="60DFF8CB" w14:textId="77777777" w:rsidR="004829B3" w:rsidRDefault="004829B3" w:rsidP="004829B3">
      <w:r>
        <w:t xml:space="preserve">      </w:t>
      </w:r>
      <w:proofErr w:type="spellStart"/>
      <w:r>
        <w:t>group_by</w:t>
      </w:r>
      <w:proofErr w:type="spellEnd"/>
      <w:r>
        <w:t>(item1) %&gt;%</w:t>
      </w:r>
    </w:p>
    <w:p w14:paraId="0B587BDC" w14:textId="77777777" w:rsidR="004829B3" w:rsidRDefault="004829B3" w:rsidP="004829B3">
      <w:r>
        <w:t xml:space="preserve">   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6) %&gt;%</w:t>
      </w:r>
    </w:p>
    <w:p w14:paraId="5C9460EA" w14:textId="77777777" w:rsidR="004829B3" w:rsidRDefault="004829B3" w:rsidP="004829B3">
      <w:r>
        <w:t xml:space="preserve">      </w:t>
      </w:r>
      <w:proofErr w:type="gramStart"/>
      <w:r>
        <w:t>ungroup(</w:t>
      </w:r>
      <w:proofErr w:type="gramEnd"/>
      <w:r>
        <w:t>) %&gt;%</w:t>
      </w:r>
    </w:p>
    <w:p w14:paraId="4356E17A" w14:textId="77777777" w:rsidR="004829B3" w:rsidRDefault="004829B3" w:rsidP="004829B3">
      <w:r>
        <w:t xml:space="preserve">      </w:t>
      </w:r>
      <w:proofErr w:type="gramStart"/>
      <w:r>
        <w:t>mutate(</w:t>
      </w:r>
      <w:proofErr w:type="gramEnd"/>
      <w:r>
        <w:t>item2 = reorder(item2, correlation)) %&gt;%</w:t>
      </w:r>
    </w:p>
    <w:p w14:paraId="7714D172" w14:textId="77777777" w:rsidR="004829B3" w:rsidRDefault="004829B3" w:rsidP="004829B3">
      <w:r>
        <w:t xml:space="preserve">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(item2, correlation)) +</w:t>
      </w:r>
    </w:p>
    <w:p w14:paraId="74B3F13B" w14:textId="77777777" w:rsidR="004829B3" w:rsidRDefault="004829B3" w:rsidP="004829B3">
      <w:r>
        <w:t xml:space="preserve"> 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fill = "green4") +</w:t>
      </w:r>
    </w:p>
    <w:p w14:paraId="363A5726" w14:textId="77777777" w:rsidR="004829B3" w:rsidRDefault="004829B3" w:rsidP="004829B3">
      <w:r>
        <w:t xml:space="preserve">      </w:t>
      </w:r>
      <w:proofErr w:type="spellStart"/>
      <w:r>
        <w:t>ylab</w:t>
      </w:r>
      <w:proofErr w:type="spellEnd"/>
      <w:r>
        <w:t>("Correlation") +</w:t>
      </w:r>
    </w:p>
    <w:p w14:paraId="772E2A3D" w14:textId="77777777" w:rsidR="004829B3" w:rsidRDefault="004829B3" w:rsidP="004829B3">
      <w:r>
        <w:t xml:space="preserve"> 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 ") +</w:t>
      </w:r>
    </w:p>
    <w:p w14:paraId="41175368" w14:textId="77777777" w:rsidR="004829B3" w:rsidRDefault="004829B3" w:rsidP="004829B3">
      <w:r>
        <w:t xml:space="preserve">   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item1, scales = "</w:t>
      </w:r>
      <w:proofErr w:type="spellStart"/>
      <w:r>
        <w:t>free_y</w:t>
      </w:r>
      <w:proofErr w:type="spellEnd"/>
      <w:r>
        <w:t>") +</w:t>
      </w:r>
    </w:p>
    <w:p w14:paraId="36E79054" w14:textId="77777777" w:rsidR="004829B3" w:rsidRDefault="004829B3" w:rsidP="004829B3">
      <w:r>
        <w:t xml:space="preserve"> 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6C98AE4B" w14:textId="77777777" w:rsidR="004829B3" w:rsidRDefault="004829B3" w:rsidP="004829B3">
      <w:r>
        <w:t xml:space="preserve">  })</w:t>
      </w:r>
    </w:p>
    <w:p w14:paraId="386373E6" w14:textId="77777777" w:rsidR="004829B3" w:rsidRDefault="004829B3" w:rsidP="004829B3">
      <w:r>
        <w:t xml:space="preserve">  </w:t>
      </w:r>
    </w:p>
    <w:p w14:paraId="5A6213BF" w14:textId="77777777" w:rsidR="004829B3" w:rsidRDefault="004829B3" w:rsidP="004829B3">
      <w:r>
        <w:t xml:space="preserve">  # Pair-wise correlation Part 2</w:t>
      </w:r>
    </w:p>
    <w:p w14:paraId="7F9C7461" w14:textId="77777777" w:rsidR="004829B3" w:rsidRDefault="004829B3" w:rsidP="004829B3">
      <w:r>
        <w:t xml:space="preserve">  </w:t>
      </w:r>
    </w:p>
    <w:p w14:paraId="30299FF4" w14:textId="77777777" w:rsidR="004829B3" w:rsidRDefault="004829B3" w:rsidP="004829B3">
      <w:r>
        <w:t xml:space="preserve">  #output$pwcor_insight_text &lt;- </w:t>
      </w:r>
      <w:proofErr w:type="spellStart"/>
      <w:r>
        <w:t>renderText</w:t>
      </w:r>
      <w:proofErr w:type="spellEnd"/>
      <w:r>
        <w:t>({paste(</w:t>
      </w:r>
      <w:proofErr w:type="spellStart"/>
      <w:r>
        <w:t>insight_pwcor</w:t>
      </w:r>
      <w:proofErr w:type="spellEnd"/>
      <w:r>
        <w:t>)})</w:t>
      </w:r>
    </w:p>
    <w:p w14:paraId="47EA3113" w14:textId="77777777" w:rsidR="004829B3" w:rsidRDefault="004829B3" w:rsidP="004829B3">
      <w:r>
        <w:t xml:space="preserve">  </w:t>
      </w:r>
    </w:p>
    <w:p w14:paraId="7E699325" w14:textId="77777777" w:rsidR="004829B3" w:rsidRDefault="004829B3" w:rsidP="004829B3">
      <w:r>
        <w:t xml:space="preserve">  </w:t>
      </w:r>
      <w:proofErr w:type="spellStart"/>
      <w:r>
        <w:t>output$pwcor_myList</w:t>
      </w:r>
      <w:proofErr w:type="spellEnd"/>
      <w:r>
        <w:t xml:space="preserve"> &lt;- </w:t>
      </w:r>
      <w:proofErr w:type="spellStart"/>
      <w:proofErr w:type="gramStart"/>
      <w:r>
        <w:t>renderUI</w:t>
      </w:r>
      <w:proofErr w:type="spellEnd"/>
      <w:r>
        <w:t>(</w:t>
      </w:r>
      <w:proofErr w:type="gramEnd"/>
      <w:r>
        <w:t>HTML(paste(</w:t>
      </w:r>
      <w:proofErr w:type="spellStart"/>
      <w:r>
        <w:t>insight_pwcor</w:t>
      </w:r>
      <w:proofErr w:type="spellEnd"/>
      <w:r>
        <w:t>)))</w:t>
      </w:r>
    </w:p>
    <w:p w14:paraId="333EEC33" w14:textId="77777777" w:rsidR="004829B3" w:rsidRDefault="004829B3" w:rsidP="004829B3">
      <w:r>
        <w:t xml:space="preserve">  </w:t>
      </w:r>
    </w:p>
    <w:p w14:paraId="0FF840D0" w14:textId="77777777" w:rsidR="004829B3" w:rsidRDefault="004829B3" w:rsidP="004829B3">
      <w:r>
        <w:t xml:space="preserve">  </w:t>
      </w:r>
      <w:proofErr w:type="spellStart"/>
      <w:r>
        <w:t>output$pwcorplot</w:t>
      </w:r>
      <w:proofErr w:type="spellEnd"/>
      <w:r>
        <w:t xml:space="preserve">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41DB2EB3" w14:textId="77777777" w:rsidR="004829B3" w:rsidRDefault="004829B3" w:rsidP="004829B3">
      <w:r>
        <w:t xml:space="preserve">    </w:t>
      </w:r>
      <w:proofErr w:type="spellStart"/>
      <w:r>
        <w:t>new_tidy_df</w:t>
      </w:r>
      <w:proofErr w:type="spellEnd"/>
      <w:r>
        <w:t xml:space="preserve"> %&gt;%</w:t>
      </w:r>
    </w:p>
    <w:p w14:paraId="109B5947" w14:textId="77777777" w:rsidR="004829B3" w:rsidRDefault="004829B3" w:rsidP="004829B3">
      <w:r>
        <w:t xml:space="preserve">      </w:t>
      </w:r>
      <w:proofErr w:type="spellStart"/>
      <w:r>
        <w:t>group_by</w:t>
      </w:r>
      <w:proofErr w:type="spellEnd"/>
      <w:r>
        <w:t>(word) %&gt;%</w:t>
      </w:r>
    </w:p>
    <w:p w14:paraId="32BCC0E0" w14:textId="77777777" w:rsidR="004829B3" w:rsidRDefault="004829B3" w:rsidP="004829B3">
      <w:r>
        <w:t xml:space="preserve">      filter(</w:t>
      </w:r>
      <w:proofErr w:type="gramStart"/>
      <w:r>
        <w:t>n(</w:t>
      </w:r>
      <w:proofErr w:type="gramEnd"/>
      <w:r>
        <w:t>) &gt;= 3) %&gt;% #n() does the count</w:t>
      </w:r>
    </w:p>
    <w:p w14:paraId="0E40212D" w14:textId="77777777" w:rsidR="004829B3" w:rsidRDefault="004829B3" w:rsidP="004829B3">
      <w:r>
        <w:t xml:space="preserve">      </w:t>
      </w:r>
      <w:proofErr w:type="gramStart"/>
      <w:r>
        <w:t>filter(</w:t>
      </w:r>
      <w:proofErr w:type="gramEnd"/>
      <w:r>
        <w:t>correlation &gt;.5) %&gt;%</w:t>
      </w:r>
    </w:p>
    <w:p w14:paraId="4D457FFB" w14:textId="77777777" w:rsidR="004829B3" w:rsidRDefault="004829B3" w:rsidP="004829B3">
      <w:r>
        <w:t xml:space="preserve">      </w:t>
      </w:r>
      <w:proofErr w:type="spellStart"/>
      <w:r>
        <w:t>graph_from_data_</w:t>
      </w:r>
      <w:proofErr w:type="gramStart"/>
      <w:r>
        <w:t>frame</w:t>
      </w:r>
      <w:proofErr w:type="spellEnd"/>
      <w:r>
        <w:t>(</w:t>
      </w:r>
      <w:proofErr w:type="gramEnd"/>
      <w:r>
        <w:t>) %&gt;%</w:t>
      </w:r>
    </w:p>
    <w:p w14:paraId="7E4BA8B5" w14:textId="77777777" w:rsidR="004829B3" w:rsidRDefault="004829B3" w:rsidP="004829B3">
      <w:r>
        <w:t xml:space="preserve">      </w:t>
      </w:r>
      <w:proofErr w:type="spellStart"/>
      <w:proofErr w:type="gramStart"/>
      <w:r>
        <w:t>ggraph</w:t>
      </w:r>
      <w:proofErr w:type="spellEnd"/>
      <w:r>
        <w:t>(</w:t>
      </w:r>
      <w:proofErr w:type="gramEnd"/>
      <w:r>
        <w:t>layout = "</w:t>
      </w:r>
      <w:proofErr w:type="spellStart"/>
      <w:r>
        <w:t>fr</w:t>
      </w:r>
      <w:proofErr w:type="spellEnd"/>
      <w:r>
        <w:t>")+</w:t>
      </w:r>
    </w:p>
    <w:p w14:paraId="37941081" w14:textId="77777777" w:rsidR="004829B3" w:rsidRDefault="004829B3" w:rsidP="004829B3">
      <w:r>
        <w:t xml:space="preserve">      </w:t>
      </w:r>
      <w:proofErr w:type="spellStart"/>
      <w:r>
        <w:t>geom_edge_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edge_alpha</w:t>
      </w:r>
      <w:proofErr w:type="spellEnd"/>
      <w:r>
        <w:t xml:space="preserve"> = correlation), </w:t>
      </w:r>
      <w:proofErr w:type="spellStart"/>
      <w:r>
        <w:t>show.legend</w:t>
      </w:r>
      <w:proofErr w:type="spellEnd"/>
      <w:r>
        <w:t>=F)+</w:t>
      </w:r>
    </w:p>
    <w:p w14:paraId="4649FC4E" w14:textId="77777777" w:rsidR="004829B3" w:rsidRDefault="004829B3" w:rsidP="004829B3">
      <w:r>
        <w:t xml:space="preserve">      </w:t>
      </w:r>
      <w:proofErr w:type="spellStart"/>
      <w:r>
        <w:t>geom_node_</w:t>
      </w:r>
      <w:proofErr w:type="gramStart"/>
      <w:r>
        <w:t>point</w:t>
      </w:r>
      <w:proofErr w:type="spellEnd"/>
      <w:r>
        <w:t>(</w:t>
      </w:r>
      <w:proofErr w:type="gramEnd"/>
      <w:r>
        <w:t>color = "</w:t>
      </w:r>
      <w:proofErr w:type="spellStart"/>
      <w:r>
        <w:t>lightblue</w:t>
      </w:r>
      <w:proofErr w:type="spellEnd"/>
      <w:r>
        <w:t>", size=6)+</w:t>
      </w:r>
    </w:p>
    <w:p w14:paraId="1F611534" w14:textId="77777777" w:rsidR="004829B3" w:rsidRDefault="004829B3" w:rsidP="004829B3">
      <w:r>
        <w:t xml:space="preserve">      </w:t>
      </w:r>
      <w:proofErr w:type="spellStart"/>
      <w:r>
        <w:t>geom_node_text</w:t>
      </w:r>
      <w:proofErr w:type="spellEnd"/>
      <w:r>
        <w:t>(</w:t>
      </w:r>
      <w:proofErr w:type="spellStart"/>
      <w:r>
        <w:t>aes</w:t>
      </w:r>
      <w:proofErr w:type="spellEnd"/>
      <w:r>
        <w:t>(label=name), repel=</w:t>
      </w:r>
      <w:proofErr w:type="gramStart"/>
      <w:r>
        <w:t>T)+</w:t>
      </w:r>
      <w:proofErr w:type="gramEnd"/>
    </w:p>
    <w:p w14:paraId="6A772FB3" w14:textId="77777777" w:rsidR="004829B3" w:rsidRDefault="004829B3" w:rsidP="004829B3">
      <w:r>
        <w:t xml:space="preserve">    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</w:t>
      </w:r>
    </w:p>
    <w:p w14:paraId="796DCEA0" w14:textId="77777777" w:rsidR="004829B3" w:rsidRDefault="004829B3" w:rsidP="004829B3">
      <w:r>
        <w:t xml:space="preserve">  }) </w:t>
      </w:r>
    </w:p>
    <w:p w14:paraId="049CBFD9" w14:textId="77777777" w:rsidR="004829B3" w:rsidRDefault="004829B3" w:rsidP="004829B3">
      <w:r>
        <w:t xml:space="preserve">  </w:t>
      </w:r>
    </w:p>
    <w:p w14:paraId="0C7894B8" w14:textId="77777777" w:rsidR="004829B3" w:rsidRDefault="004829B3" w:rsidP="004829B3">
      <w:r>
        <w:t xml:space="preserve">  # Sentiment </w:t>
      </w:r>
      <w:proofErr w:type="spellStart"/>
      <w:r>
        <w:t>ggplot</w:t>
      </w:r>
      <w:proofErr w:type="spellEnd"/>
    </w:p>
    <w:p w14:paraId="08EE02C1" w14:textId="77777777" w:rsidR="004829B3" w:rsidRDefault="004829B3" w:rsidP="004829B3">
      <w:r>
        <w:t xml:space="preserve">  </w:t>
      </w:r>
    </w:p>
    <w:p w14:paraId="2DEC6A86" w14:textId="77777777" w:rsidR="004829B3" w:rsidRDefault="004829B3" w:rsidP="004829B3">
      <w:r>
        <w:lastRenderedPageBreak/>
        <w:t xml:space="preserve">  #output$fleeb_insight_text &lt;- </w:t>
      </w:r>
      <w:proofErr w:type="spellStart"/>
      <w:r>
        <w:t>renderText</w:t>
      </w:r>
      <w:proofErr w:type="spellEnd"/>
      <w:r>
        <w:t>({paste(</w:t>
      </w:r>
      <w:proofErr w:type="spellStart"/>
      <w:r>
        <w:t>fleeb_sent</w:t>
      </w:r>
      <w:proofErr w:type="spellEnd"/>
      <w:r>
        <w:t>)})</w:t>
      </w:r>
    </w:p>
    <w:p w14:paraId="61BF6A4C" w14:textId="77777777" w:rsidR="004829B3" w:rsidRDefault="004829B3" w:rsidP="004829B3">
      <w:r>
        <w:t xml:space="preserve">  </w:t>
      </w:r>
    </w:p>
    <w:p w14:paraId="075DDABA" w14:textId="77777777" w:rsidR="004829B3" w:rsidRDefault="004829B3" w:rsidP="004829B3">
      <w:r>
        <w:t xml:space="preserve">  </w:t>
      </w:r>
      <w:proofErr w:type="spellStart"/>
      <w:r>
        <w:t>output$fleeb_myList</w:t>
      </w:r>
      <w:proofErr w:type="spellEnd"/>
      <w:r>
        <w:t xml:space="preserve"> &lt;- </w:t>
      </w:r>
      <w:proofErr w:type="spellStart"/>
      <w:proofErr w:type="gramStart"/>
      <w:r>
        <w:t>renderUI</w:t>
      </w:r>
      <w:proofErr w:type="spellEnd"/>
      <w:r>
        <w:t>(</w:t>
      </w:r>
      <w:proofErr w:type="gramEnd"/>
      <w:r>
        <w:t>HTML(paste(</w:t>
      </w:r>
      <w:proofErr w:type="spellStart"/>
      <w:r>
        <w:t>fleeb_sent</w:t>
      </w:r>
      <w:proofErr w:type="spellEnd"/>
      <w:r>
        <w:t>)))</w:t>
      </w:r>
    </w:p>
    <w:p w14:paraId="369CC160" w14:textId="77777777" w:rsidR="004829B3" w:rsidRDefault="004829B3" w:rsidP="004829B3">
      <w:r>
        <w:t xml:space="preserve">  </w:t>
      </w:r>
    </w:p>
    <w:p w14:paraId="36B3555E" w14:textId="77777777" w:rsidR="004829B3" w:rsidRDefault="004829B3" w:rsidP="004829B3">
      <w:r>
        <w:t xml:space="preserve">  </w:t>
      </w:r>
      <w:proofErr w:type="spellStart"/>
      <w:r>
        <w:t>output$grumbo_afinn</w:t>
      </w:r>
      <w:proofErr w:type="spellEnd"/>
      <w:r>
        <w:t xml:space="preserve"> &lt;- </w:t>
      </w:r>
      <w:proofErr w:type="spellStart"/>
      <w:proofErr w:type="gramStart"/>
      <w:r>
        <w:t>plotly</w:t>
      </w:r>
      <w:proofErr w:type="spellEnd"/>
      <w:r>
        <w:t>::</w:t>
      </w:r>
      <w:proofErr w:type="spellStart"/>
      <w:proofErr w:type="gramEnd"/>
      <w:r>
        <w:t>renderPlotly</w:t>
      </w:r>
      <w:proofErr w:type="spellEnd"/>
      <w:r>
        <w:t>({</w:t>
      </w:r>
    </w:p>
    <w:p w14:paraId="18DEDAA8" w14:textId="77777777" w:rsidR="004829B3" w:rsidRDefault="004829B3" w:rsidP="004829B3">
      <w:r>
        <w:t xml:space="preserve">    </w:t>
      </w:r>
      <w:proofErr w:type="spellStart"/>
      <w:r>
        <w:t>tidy_df</w:t>
      </w:r>
      <w:proofErr w:type="spellEnd"/>
      <w:r>
        <w:t xml:space="preserve"> %&gt;%</w:t>
      </w:r>
    </w:p>
    <w:p w14:paraId="38771AE6" w14:textId="77777777" w:rsidR="004829B3" w:rsidRDefault="004829B3" w:rsidP="004829B3">
      <w:r>
        <w:t xml:space="preserve">      </w:t>
      </w:r>
      <w:proofErr w:type="spellStart"/>
      <w:r>
        <w:t>inner_join</w:t>
      </w:r>
      <w:proofErr w:type="spellEnd"/>
      <w:r>
        <w:t>(</w:t>
      </w:r>
      <w:proofErr w:type="spellStart"/>
      <w:r>
        <w:t>get_sentiments</w:t>
      </w:r>
      <w:proofErr w:type="spellEnd"/>
      <w:r>
        <w:t>("</w:t>
      </w:r>
      <w:proofErr w:type="spellStart"/>
      <w:r>
        <w:t>afinn</w:t>
      </w:r>
      <w:proofErr w:type="spellEnd"/>
      <w:r>
        <w:t>")) %&gt;%</w:t>
      </w:r>
    </w:p>
    <w:p w14:paraId="4C4FC86A" w14:textId="77777777" w:rsidR="004829B3" w:rsidRDefault="004829B3" w:rsidP="004829B3">
      <w:r>
        <w:t xml:space="preserve">      </w:t>
      </w:r>
      <w:proofErr w:type="spellStart"/>
      <w:r>
        <w:t>group_by</w:t>
      </w:r>
      <w:proofErr w:type="spellEnd"/>
      <w:r>
        <w:t>(normal) %&gt;%</w:t>
      </w:r>
    </w:p>
    <w:p w14:paraId="2BC862B3" w14:textId="77777777" w:rsidR="004829B3" w:rsidRDefault="004829B3" w:rsidP="004829B3">
      <w:r>
        <w:t xml:space="preserve">      </w:t>
      </w:r>
      <w:proofErr w:type="gramStart"/>
      <w:r>
        <w:t>mutate(</w:t>
      </w:r>
      <w:proofErr w:type="gramEnd"/>
      <w:r>
        <w:t>n = n*value) %&gt;%</w:t>
      </w:r>
    </w:p>
    <w:p w14:paraId="417F3ED9" w14:textId="77777777" w:rsidR="004829B3" w:rsidRDefault="004829B3" w:rsidP="004829B3">
      <w:r>
        <w:t xml:space="preserve">      filter(abs(n) &gt; </w:t>
      </w:r>
      <w:proofErr w:type="spellStart"/>
      <w:r>
        <w:t>input$plumbus</w:t>
      </w:r>
      <w:proofErr w:type="spellEnd"/>
      <w:r>
        <w:t>) %&gt;%</w:t>
      </w:r>
    </w:p>
    <w:p w14:paraId="499AF228" w14:textId="77777777" w:rsidR="004829B3" w:rsidRDefault="004829B3" w:rsidP="004829B3">
      <w:r>
        <w:t xml:space="preserve">      </w:t>
      </w:r>
      <w:proofErr w:type="gramStart"/>
      <w:r>
        <w:t>mutate(</w:t>
      </w:r>
      <w:proofErr w:type="gramEnd"/>
      <w:r>
        <w:t xml:space="preserve">word = </w:t>
      </w:r>
      <w:proofErr w:type="spellStart"/>
      <w:r>
        <w:t>fct_reorder</w:t>
      </w:r>
      <w:proofErr w:type="spellEnd"/>
      <w:r>
        <w:t>(word, n)) %&gt;%</w:t>
      </w:r>
    </w:p>
    <w:p w14:paraId="5848D4E0" w14:textId="77777777" w:rsidR="004829B3" w:rsidRDefault="004829B3" w:rsidP="004829B3">
      <w:r>
        <w:t xml:space="preserve">      arrange(desc(n)) %&gt;%</w:t>
      </w:r>
    </w:p>
    <w:p w14:paraId="7D1B883D" w14:textId="77777777" w:rsidR="004829B3" w:rsidRDefault="004829B3" w:rsidP="004829B3">
      <w:r>
        <w:t xml:space="preserve">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(word, n, fill = </w:t>
      </w:r>
      <w:proofErr w:type="spellStart"/>
      <w:r>
        <w:t>ifelse</w:t>
      </w:r>
      <w:proofErr w:type="spellEnd"/>
      <w:r>
        <w:t>(n&lt;0, "green", "red"))) +</w:t>
      </w:r>
    </w:p>
    <w:p w14:paraId="24467776" w14:textId="77777777" w:rsidR="004829B3" w:rsidRDefault="004829B3" w:rsidP="004829B3">
      <w:r>
        <w:t xml:space="preserve"> 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3E61A18A" w14:textId="77777777" w:rsidR="004829B3" w:rsidRDefault="004829B3" w:rsidP="004829B3">
      <w:r>
        <w:t xml:space="preserve">   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~normal, scales = "</w:t>
      </w:r>
      <w:proofErr w:type="spellStart"/>
      <w:r>
        <w:t>free_y</w:t>
      </w:r>
      <w:proofErr w:type="spellEnd"/>
      <w:r>
        <w:t>") +</w:t>
      </w:r>
    </w:p>
    <w:p w14:paraId="427F0366" w14:textId="77777777" w:rsidR="004829B3" w:rsidRDefault="004829B3" w:rsidP="004829B3">
      <w:r>
        <w:t xml:space="preserve">   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"Contribution to Sentiment") +</w:t>
      </w:r>
    </w:p>
    <w:p w14:paraId="1DB238D9" w14:textId="77777777" w:rsidR="004829B3" w:rsidRDefault="004829B3" w:rsidP="004829B3">
      <w:r>
        <w:t xml:space="preserve"> 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 ") +</w:t>
      </w:r>
    </w:p>
    <w:p w14:paraId="593B99AC" w14:textId="77777777" w:rsidR="004829B3" w:rsidRDefault="004829B3" w:rsidP="004829B3">
      <w:r>
        <w:t xml:space="preserve"> 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+ </w:t>
      </w:r>
    </w:p>
    <w:p w14:paraId="5E834834" w14:textId="77777777" w:rsidR="004829B3" w:rsidRDefault="004829B3" w:rsidP="004829B3">
      <w:r>
        <w:t xml:space="preserve">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6D75E23B" w14:textId="77777777" w:rsidR="004829B3" w:rsidRDefault="004829B3" w:rsidP="004829B3">
      <w:r>
        <w:t xml:space="preserve">  })</w:t>
      </w:r>
    </w:p>
    <w:p w14:paraId="5E74EE7D" w14:textId="77777777" w:rsidR="004829B3" w:rsidRDefault="004829B3" w:rsidP="004829B3">
      <w:r>
        <w:t xml:space="preserve">  </w:t>
      </w:r>
    </w:p>
    <w:p w14:paraId="46EE1165" w14:textId="77777777" w:rsidR="004829B3" w:rsidRDefault="004829B3" w:rsidP="004829B3">
      <w:r>
        <w:t xml:space="preserve">  </w:t>
      </w:r>
    </w:p>
    <w:p w14:paraId="361E1D51" w14:textId="77777777" w:rsidR="004829B3" w:rsidRDefault="004829B3" w:rsidP="004829B3">
      <w:r>
        <w:t xml:space="preserve">  </w:t>
      </w:r>
    </w:p>
    <w:p w14:paraId="3C578D29" w14:textId="77777777" w:rsidR="004829B3" w:rsidRDefault="004829B3" w:rsidP="004829B3">
      <w:r>
        <w:t xml:space="preserve">  #Naive Bayes</w:t>
      </w:r>
    </w:p>
    <w:p w14:paraId="05CF247B" w14:textId="77777777" w:rsidR="004829B3" w:rsidRDefault="004829B3" w:rsidP="004829B3">
      <w:r>
        <w:t xml:space="preserve">  #output$nb_insight_text &lt;- </w:t>
      </w:r>
      <w:proofErr w:type="spellStart"/>
      <w:r>
        <w:t>renderText</w:t>
      </w:r>
      <w:proofErr w:type="spellEnd"/>
      <w:r>
        <w:t>({paste(</w:t>
      </w:r>
      <w:proofErr w:type="spellStart"/>
      <w:r>
        <w:t>insight_nb</w:t>
      </w:r>
      <w:proofErr w:type="spellEnd"/>
      <w:r>
        <w:t>)})</w:t>
      </w:r>
    </w:p>
    <w:p w14:paraId="76B73A34" w14:textId="77777777" w:rsidR="004829B3" w:rsidRDefault="004829B3" w:rsidP="004829B3">
      <w:r>
        <w:t xml:space="preserve">  </w:t>
      </w:r>
    </w:p>
    <w:p w14:paraId="6E40CD95" w14:textId="77777777" w:rsidR="004829B3" w:rsidRDefault="004829B3" w:rsidP="004829B3">
      <w:r>
        <w:t xml:space="preserve">  </w:t>
      </w:r>
      <w:proofErr w:type="spellStart"/>
      <w:r>
        <w:t>output$nb_myList</w:t>
      </w:r>
      <w:proofErr w:type="spellEnd"/>
      <w:r>
        <w:t xml:space="preserve"> &lt;- </w:t>
      </w:r>
      <w:proofErr w:type="spellStart"/>
      <w:proofErr w:type="gramStart"/>
      <w:r>
        <w:t>renderUI</w:t>
      </w:r>
      <w:proofErr w:type="spellEnd"/>
      <w:r>
        <w:t>(</w:t>
      </w:r>
      <w:proofErr w:type="gramEnd"/>
      <w:r>
        <w:t>HTML(paste(</w:t>
      </w:r>
      <w:proofErr w:type="spellStart"/>
      <w:r>
        <w:t>insight_nb</w:t>
      </w:r>
      <w:proofErr w:type="spellEnd"/>
      <w:r>
        <w:t>)))</w:t>
      </w:r>
    </w:p>
    <w:p w14:paraId="471BAE29" w14:textId="77777777" w:rsidR="004829B3" w:rsidRDefault="004829B3" w:rsidP="004829B3">
      <w:r>
        <w:t xml:space="preserve">  </w:t>
      </w:r>
    </w:p>
    <w:p w14:paraId="0BF53D6E" w14:textId="77777777" w:rsidR="004829B3" w:rsidRDefault="004829B3" w:rsidP="004829B3">
      <w:r>
        <w:t xml:space="preserve">  </w:t>
      </w:r>
    </w:p>
    <w:p w14:paraId="5A4252F7" w14:textId="77777777" w:rsidR="004829B3" w:rsidRDefault="004829B3" w:rsidP="004829B3">
      <w:r>
        <w:t xml:space="preserve">  </w:t>
      </w:r>
      <w:proofErr w:type="spellStart"/>
      <w:r>
        <w:t>output$model</w:t>
      </w:r>
      <w:proofErr w:type="spellEnd"/>
      <w:r>
        <w:t xml:space="preserve"> &lt;- </w:t>
      </w:r>
      <w:proofErr w:type="spellStart"/>
      <w:proofErr w:type="gramStart"/>
      <w:r>
        <w:t>renderTable</w:t>
      </w:r>
      <w:proofErr w:type="spellEnd"/>
      <w:r>
        <w:t>(</w:t>
      </w:r>
      <w:proofErr w:type="gramEnd"/>
      <w:r>
        <w:t>{formattable(</w:t>
      </w:r>
    </w:p>
    <w:p w14:paraId="3D75BBCD" w14:textId="77777777" w:rsidR="004829B3" w:rsidRDefault="004829B3" w:rsidP="004829B3">
      <w:r>
        <w:t xml:space="preserve">    </w:t>
      </w:r>
      <w:proofErr w:type="spellStart"/>
      <w:proofErr w:type="gramStart"/>
      <w:r>
        <w:t>data.frame</w:t>
      </w:r>
      <w:proofErr w:type="spellEnd"/>
      <w:proofErr w:type="gramEnd"/>
      <w:r>
        <w:t xml:space="preserve">(Response = c("6","7","12","19","23","27"), </w:t>
      </w:r>
    </w:p>
    <w:p w14:paraId="68B27ACA" w14:textId="77777777" w:rsidR="004829B3" w:rsidRDefault="004829B3" w:rsidP="004829B3">
      <w:r>
        <w:t xml:space="preserve">               Prediction = </w:t>
      </w:r>
      <w:proofErr w:type="spellStart"/>
      <w:r>
        <w:t>offthewall_predictions</w:t>
      </w:r>
      <w:proofErr w:type="spellEnd"/>
      <w:r>
        <w:t xml:space="preserve">, </w:t>
      </w:r>
    </w:p>
    <w:p w14:paraId="221D96FD" w14:textId="77777777" w:rsidR="004829B3" w:rsidRDefault="004829B3" w:rsidP="004829B3">
      <w:r>
        <w:t xml:space="preserve">               Actual= c('</w:t>
      </w:r>
      <w:proofErr w:type="spellStart"/>
      <w:r>
        <w:t>Normal','Normal','Normal','Abnormal','Abnormal','Abnormal</w:t>
      </w:r>
      <w:proofErr w:type="spellEnd"/>
      <w:r>
        <w:t>'),</w:t>
      </w:r>
    </w:p>
    <w:p w14:paraId="64362832" w14:textId="77777777" w:rsidR="004829B3" w:rsidRDefault="004829B3" w:rsidP="004829B3">
      <w:r>
        <w:t xml:space="preserve">               Performance= c('Incorrect','Correct','Incorrect','Correct','Correct','Incorrect')),</w:t>
      </w:r>
    </w:p>
    <w:p w14:paraId="0CB10087" w14:textId="77777777" w:rsidR="004829B3" w:rsidRDefault="004829B3" w:rsidP="004829B3">
      <w:r>
        <w:t xml:space="preserve">    align = c("</w:t>
      </w:r>
      <w:proofErr w:type="spellStart"/>
      <w:r>
        <w:t>l","c","c","r</w:t>
      </w:r>
      <w:proofErr w:type="spellEnd"/>
      <w:r>
        <w:t xml:space="preserve">"), </w:t>
      </w:r>
      <w:proofErr w:type="gramStart"/>
      <w:r>
        <w:t>list(</w:t>
      </w:r>
      <w:proofErr w:type="gramEnd"/>
      <w:r>
        <w:t xml:space="preserve">'Performance' = </w:t>
      </w:r>
      <w:proofErr w:type="spellStart"/>
      <w:r>
        <w:t>improvement_formatter</w:t>
      </w:r>
      <w:proofErr w:type="spellEnd"/>
      <w:r>
        <w:t>))</w:t>
      </w:r>
    </w:p>
    <w:p w14:paraId="7D6DDFE7" w14:textId="77777777" w:rsidR="004829B3" w:rsidRDefault="004829B3" w:rsidP="004829B3">
      <w:r>
        <w:t xml:space="preserve">  })</w:t>
      </w:r>
    </w:p>
    <w:p w14:paraId="7B33AF34" w14:textId="77777777" w:rsidR="004829B3" w:rsidRDefault="004829B3" w:rsidP="004829B3">
      <w:r>
        <w:t xml:space="preserve">  </w:t>
      </w:r>
    </w:p>
    <w:p w14:paraId="08D55BB3" w14:textId="77777777" w:rsidR="004829B3" w:rsidRDefault="004829B3" w:rsidP="004829B3">
      <w:r>
        <w:t xml:space="preserve">  </w:t>
      </w:r>
      <w:proofErr w:type="spellStart"/>
      <w:r>
        <w:t>output$top_k</w:t>
      </w:r>
      <w:proofErr w:type="spellEnd"/>
      <w:r>
        <w:t xml:space="preserve"> &lt;- </w:t>
      </w:r>
      <w:proofErr w:type="spellStart"/>
      <w:proofErr w:type="gramStart"/>
      <w:r>
        <w:t>renderTable</w:t>
      </w:r>
      <w:proofErr w:type="spellEnd"/>
      <w:r>
        <w:t>(</w:t>
      </w:r>
      <w:proofErr w:type="gramEnd"/>
      <w:r>
        <w:t>{</w:t>
      </w:r>
    </w:p>
    <w:p w14:paraId="7C2B949A" w14:textId="77777777" w:rsidR="004829B3" w:rsidRDefault="004829B3" w:rsidP="004829B3">
      <w:r>
        <w:t xml:space="preserve">    k[</w:t>
      </w:r>
      <w:proofErr w:type="gramStart"/>
      <w:r>
        <w:t>1:input</w:t>
      </w:r>
      <w:proofErr w:type="gramEnd"/>
      <w:r>
        <w:t>$k_input,]</w:t>
      </w:r>
    </w:p>
    <w:p w14:paraId="2EF0C917" w14:textId="77777777" w:rsidR="004829B3" w:rsidRDefault="004829B3" w:rsidP="004829B3">
      <w:r>
        <w:t xml:space="preserve">  }, </w:t>
      </w:r>
      <w:proofErr w:type="spellStart"/>
      <w:r>
        <w:t>rownames</w:t>
      </w:r>
      <w:proofErr w:type="spellEnd"/>
      <w:r>
        <w:t xml:space="preserve"> = TRUE, digits=3)</w:t>
      </w:r>
    </w:p>
    <w:p w14:paraId="665F359E" w14:textId="77777777" w:rsidR="004829B3" w:rsidRDefault="004829B3" w:rsidP="004829B3">
      <w:r>
        <w:t>}</w:t>
      </w:r>
    </w:p>
    <w:p w14:paraId="6D98EC6D" w14:textId="77777777" w:rsidR="004829B3" w:rsidRDefault="004829B3" w:rsidP="004829B3"/>
    <w:p w14:paraId="5326E4E3" w14:textId="77777777" w:rsidR="00374A7F" w:rsidRDefault="00374A7F" w:rsidP="00374A7F"/>
    <w:sectPr w:rsidR="00374A7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888F5" w14:textId="77777777" w:rsidR="007C382A" w:rsidRDefault="007C382A" w:rsidP="00374A7F">
      <w:r>
        <w:separator/>
      </w:r>
    </w:p>
  </w:endnote>
  <w:endnote w:type="continuationSeparator" w:id="0">
    <w:p w14:paraId="4D9608BF" w14:textId="77777777" w:rsidR="007C382A" w:rsidRDefault="007C382A" w:rsidP="0037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044658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D2A2C6" w14:textId="77777777" w:rsidR="00374A7F" w:rsidRDefault="00374A7F" w:rsidP="00F01E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B5A72" w14:textId="77777777" w:rsidR="00374A7F" w:rsidRDefault="00374A7F" w:rsidP="00374A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367602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1AD164" w14:textId="77777777" w:rsidR="00374A7F" w:rsidRDefault="00374A7F" w:rsidP="00F01E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FA3EC" w14:textId="77777777" w:rsidR="00374A7F" w:rsidRDefault="00374A7F" w:rsidP="00374A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D7393" w14:textId="77777777" w:rsidR="007C382A" w:rsidRDefault="007C382A" w:rsidP="00374A7F">
      <w:r>
        <w:separator/>
      </w:r>
    </w:p>
  </w:footnote>
  <w:footnote w:type="continuationSeparator" w:id="0">
    <w:p w14:paraId="08306082" w14:textId="77777777" w:rsidR="007C382A" w:rsidRDefault="007C382A" w:rsidP="0037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B3"/>
    <w:rsid w:val="00374A7F"/>
    <w:rsid w:val="003A2656"/>
    <w:rsid w:val="004829B3"/>
    <w:rsid w:val="007C382A"/>
    <w:rsid w:val="00C66530"/>
    <w:rsid w:val="00C8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A20EE"/>
  <w15:chartTrackingRefBased/>
  <w15:docId w15:val="{E970FF67-0B26-7849-B0D8-E988E60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A7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74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7F"/>
  </w:style>
  <w:style w:type="character" w:styleId="PageNumber">
    <w:name w:val="page number"/>
    <w:basedOn w:val="DefaultParagraphFont"/>
    <w:uiPriority w:val="99"/>
    <w:semiHidden/>
    <w:unhideWhenUsed/>
    <w:rsid w:val="00374A7F"/>
  </w:style>
  <w:style w:type="character" w:customStyle="1" w:styleId="Heading1Char">
    <w:name w:val="Heading 1 Char"/>
    <w:basedOn w:val="DefaultParagraphFont"/>
    <w:link w:val="Heading1"/>
    <w:uiPriority w:val="9"/>
    <w:rsid w:val="004829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29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29B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829B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829B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829B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29B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29B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29B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29B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29B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29B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29B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neliseneumann/Library/Group%20Containers/UBF8T346G9.Office/User%20Content.localized/Templates.localized/Hult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758FB2-3725-7546-B4F3-662F5680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Hult assignment.dotx</Template>
  <TotalTime>5</TotalTime>
  <Pages>17</Pages>
  <Words>3499</Words>
  <Characters>19948</Characters>
  <Application>Microsoft Office Word</Application>
  <DocSecurity>0</DocSecurity>
  <Lines>166</Lines>
  <Paragraphs>46</Paragraphs>
  <ScaleCrop>false</ScaleCrop>
  <Company/>
  <LinksUpToDate>false</LinksUpToDate>
  <CharactersWithSpaces>23401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annelise neumann</dc:creator>
  <cp:keywords/>
  <dc:description/>
  <cp:lastModifiedBy>Elise Neumann</cp:lastModifiedBy>
  <cp:revision>1</cp:revision>
  <dcterms:created xsi:type="dcterms:W3CDTF">2021-02-16T02:45:00Z</dcterms:created>
  <dcterms:modified xsi:type="dcterms:W3CDTF">2021-02-16T02:51:00Z</dcterms:modified>
</cp:coreProperties>
</file>